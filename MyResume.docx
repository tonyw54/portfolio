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8D64C" w14:textId="77777777" w:rsidR="00816216" w:rsidRPr="00B2161F" w:rsidRDefault="001B2CDE" w:rsidP="00141A4C">
      <w:pPr>
        <w:pStyle w:val="Title"/>
      </w:pPr>
      <w:r w:rsidRPr="00B2161F">
        <w:t>Tony Waterman</w:t>
      </w:r>
    </w:p>
    <w:p w14:paraId="483A9E58" w14:textId="77777777" w:rsidR="00432D5F" w:rsidRDefault="003C428A" w:rsidP="00141A4C">
      <w:r w:rsidRPr="00B2161F">
        <w:t>#512 – 806 Lansdowne Avenue, Toronto, O</w:t>
      </w:r>
      <w:r w:rsidR="007230BA">
        <w:t>N</w:t>
      </w:r>
      <w:r w:rsidRPr="00B2161F">
        <w:t xml:space="preserve"> </w:t>
      </w:r>
      <w:r w:rsidR="00102F95" w:rsidRPr="00B2161F">
        <w:t>M6H 4K2</w:t>
      </w:r>
      <w:r w:rsidR="007230BA">
        <w:t xml:space="preserve"> (</w:t>
      </w:r>
      <w:r w:rsidR="007230BA" w:rsidRPr="00B2161F">
        <w:t>647</w:t>
      </w:r>
      <w:r w:rsidR="007230BA">
        <w:t xml:space="preserve">) </w:t>
      </w:r>
      <w:r w:rsidR="007230BA" w:rsidRPr="00B2161F">
        <w:t>860-2088</w:t>
      </w:r>
    </w:p>
    <w:p w14:paraId="6C655E2A" w14:textId="7656318F" w:rsidR="00102F95" w:rsidRPr="00B2161F" w:rsidRDefault="00432D5F" w:rsidP="00141A4C">
      <w:hyperlink r:id="rId8" w:history="1">
        <w:r w:rsidRPr="00C249E0">
          <w:rPr>
            <w:rStyle w:val="Hyperlink"/>
          </w:rPr>
          <w:t>tonywaterman@georgebrown.ca</w:t>
        </w:r>
      </w:hyperlink>
      <w:r w:rsidR="006D7337">
        <w:rPr>
          <w:rStyle w:val="Hyperlink"/>
        </w:rPr>
        <w:t xml:space="preserve"> /</w:t>
      </w:r>
      <w:r w:rsidR="006D7337">
        <w:t xml:space="preserve"> </w:t>
      </w:r>
      <w:hyperlink r:id="rId9" w:history="1">
        <w:r w:rsidR="006D7337" w:rsidRPr="006D7337">
          <w:rPr>
            <w:rStyle w:val="Hyperlink"/>
          </w:rPr>
          <w:t>tonyw54@hotmail.com</w:t>
        </w:r>
      </w:hyperlink>
    </w:p>
    <w:p w14:paraId="622181B7" w14:textId="0B6B1AA9" w:rsidR="00102F95" w:rsidRDefault="00102F95" w:rsidP="00141A4C">
      <w:pPr>
        <w:rPr>
          <w:rStyle w:val="Hyperlink"/>
        </w:rPr>
      </w:pPr>
      <w:hyperlink r:id="rId10" w:history="1">
        <w:r w:rsidRPr="00B2161F">
          <w:rPr>
            <w:rStyle w:val="Hyperlink"/>
          </w:rPr>
          <w:t>https://www.linkedin.com/in/tony-waterman-0656693/</w:t>
        </w:r>
      </w:hyperlink>
    </w:p>
    <w:p w14:paraId="6C37EEEE" w14:textId="1A066AC6" w:rsidR="00834899" w:rsidRDefault="00834899" w:rsidP="00141A4C">
      <w:hyperlink r:id="rId11" w:history="1">
        <w:r w:rsidRPr="002143A3">
          <w:rPr>
            <w:rStyle w:val="Hyperlink"/>
          </w:rPr>
          <w:t>https://github.com/tonyw54/GeorgeBrown/tree/main</w:t>
        </w:r>
      </w:hyperlink>
    </w:p>
    <w:p w14:paraId="1BB50FF7" w14:textId="77777777" w:rsidR="006270A9" w:rsidRPr="00B2161F" w:rsidRDefault="00683D26" w:rsidP="00141A4C">
      <w:pPr>
        <w:pStyle w:val="Heading1"/>
      </w:pPr>
      <w:sdt>
        <w:sdtPr>
          <w:alias w:val="Objective:"/>
          <w:tag w:val="Objective:"/>
          <w:id w:val="-731932020"/>
          <w:placeholder>
            <w:docPart w:val="99C2DA99ABCF4B3499FE317DD02D9FA1"/>
          </w:placeholder>
          <w:temporary/>
          <w:showingPlcHdr/>
          <w15:appearance w15:val="hidden"/>
        </w:sdtPr>
        <w:sdtEndPr/>
        <w:sdtContent>
          <w:r w:rsidR="009D5933" w:rsidRPr="00B2161F">
            <w:t>Objective</w:t>
          </w:r>
        </w:sdtContent>
      </w:sdt>
    </w:p>
    <w:p w14:paraId="1B89BFE7" w14:textId="192B47B6" w:rsidR="00E97C27" w:rsidRPr="00B2161F" w:rsidRDefault="00997DA6">
      <w:r>
        <w:t>To</w:t>
      </w:r>
      <w:r w:rsidR="00694F98">
        <w:t xml:space="preserve"> transfer the skills acquired from 20 years as a successful senior software engineer, business </w:t>
      </w:r>
      <w:r w:rsidR="001C1E90">
        <w:t xml:space="preserve">systems </w:t>
      </w:r>
      <w:r w:rsidR="00694F98">
        <w:t>analyst and team lead into a new challenge.</w:t>
      </w:r>
    </w:p>
    <w:p w14:paraId="7350F9B8" w14:textId="42ADD639" w:rsidR="006270A9" w:rsidRPr="00B2161F" w:rsidRDefault="00D937AF" w:rsidP="008D2376">
      <w:pPr>
        <w:pStyle w:val="Heading1"/>
      </w:pPr>
      <w:r>
        <w:t xml:space="preserve">Highlights of </w:t>
      </w:r>
      <w:r w:rsidR="003739C5">
        <w:t>Qualifications</w:t>
      </w:r>
    </w:p>
    <w:p w14:paraId="21E5BD2D" w14:textId="7E20C851" w:rsidR="00997DA6" w:rsidRDefault="00997DA6" w:rsidP="00E22ABA">
      <w:pPr>
        <w:pStyle w:val="ListParagraph"/>
        <w:numPr>
          <w:ilvl w:val="0"/>
          <w:numId w:val="26"/>
        </w:numPr>
      </w:pPr>
      <w:r>
        <w:t>Currently studying AI Application development at George Brown College</w:t>
      </w:r>
    </w:p>
    <w:p w14:paraId="18499311" w14:textId="177128C4" w:rsidR="00AE781D" w:rsidRPr="00B2161F" w:rsidRDefault="00224E55" w:rsidP="00E22ABA">
      <w:pPr>
        <w:pStyle w:val="ListParagraph"/>
        <w:numPr>
          <w:ilvl w:val="0"/>
          <w:numId w:val="26"/>
        </w:numPr>
      </w:pPr>
      <w:r w:rsidRPr="00B2161F">
        <w:t>Senior software developer</w:t>
      </w:r>
      <w:r w:rsidR="00E45D11">
        <w:t xml:space="preserve"> </w:t>
      </w:r>
      <w:r w:rsidR="00432D5F">
        <w:t>working since 2002</w:t>
      </w:r>
    </w:p>
    <w:p w14:paraId="17994EBF" w14:textId="329AE196" w:rsidR="00546098" w:rsidRPr="00B2161F" w:rsidRDefault="00546098" w:rsidP="00E22ABA">
      <w:pPr>
        <w:pStyle w:val="ListParagraph"/>
        <w:numPr>
          <w:ilvl w:val="0"/>
          <w:numId w:val="26"/>
        </w:numPr>
      </w:pPr>
      <w:r w:rsidRPr="00B2161F">
        <w:t>Expert with several computer languages, including C#, Python</w:t>
      </w:r>
      <w:r w:rsidR="00B2161F" w:rsidRPr="00B2161F">
        <w:t>, JavaScript</w:t>
      </w:r>
      <w:r w:rsidRPr="00B2161F">
        <w:t xml:space="preserve"> and SQL</w:t>
      </w:r>
    </w:p>
    <w:p w14:paraId="076B4887" w14:textId="40EE9B49" w:rsidR="00224E55" w:rsidRPr="00B2161F" w:rsidRDefault="00224E55" w:rsidP="00E22ABA">
      <w:pPr>
        <w:pStyle w:val="ListParagraph"/>
        <w:numPr>
          <w:ilvl w:val="0"/>
          <w:numId w:val="26"/>
        </w:numPr>
      </w:pPr>
      <w:r w:rsidRPr="00B2161F">
        <w:t>Comfortable with both front-end technologies such as Angular and back-end technologies such as SAP</w:t>
      </w:r>
    </w:p>
    <w:p w14:paraId="0824785A" w14:textId="0B87A891" w:rsidR="006270A9" w:rsidRPr="00B2161F" w:rsidRDefault="0085042C" w:rsidP="008D2376">
      <w:pPr>
        <w:pStyle w:val="ListParagraph"/>
        <w:numPr>
          <w:ilvl w:val="0"/>
          <w:numId w:val="26"/>
        </w:numPr>
      </w:pPr>
      <w:r w:rsidRPr="00B2161F">
        <w:t xml:space="preserve">Certified </w:t>
      </w:r>
      <w:r w:rsidR="0098496E" w:rsidRPr="00B2161F">
        <w:t>Business Analyst</w:t>
      </w:r>
      <w:r w:rsidR="00E45D11">
        <w:t xml:space="preserve"> (ECBA)</w:t>
      </w:r>
    </w:p>
    <w:p w14:paraId="43D45AE7" w14:textId="335A66E3" w:rsidR="009606ED" w:rsidRDefault="00E36B57" w:rsidP="00734963">
      <w:pPr>
        <w:pStyle w:val="ListParagraph"/>
        <w:numPr>
          <w:ilvl w:val="0"/>
          <w:numId w:val="26"/>
        </w:numPr>
      </w:pPr>
      <w:r>
        <w:t>Applied e</w:t>
      </w:r>
      <w:r w:rsidR="002D49C7">
        <w:t>xtensive automat</w:t>
      </w:r>
      <w:r>
        <w:t>ion</w:t>
      </w:r>
      <w:r w:rsidR="00432D5F">
        <w:t xml:space="preserve"> </w:t>
      </w:r>
      <w:r>
        <w:t>to</w:t>
      </w:r>
      <w:r w:rsidR="002D49C7">
        <w:t xml:space="preserve"> </w:t>
      </w:r>
      <w:r w:rsidR="00225E15">
        <w:t xml:space="preserve">an </w:t>
      </w:r>
      <w:r w:rsidR="002D49C7">
        <w:t>older BizTalk system at Telus Health</w:t>
      </w:r>
      <w:r w:rsidR="00432D5F">
        <w:t>, preparing for a conversion to AI</w:t>
      </w:r>
    </w:p>
    <w:p w14:paraId="0A0C3BF1" w14:textId="52BCB447" w:rsidR="00A56470" w:rsidRPr="00B2161F" w:rsidRDefault="002E214B" w:rsidP="00734963">
      <w:pPr>
        <w:pStyle w:val="ListParagraph"/>
        <w:numPr>
          <w:ilvl w:val="0"/>
          <w:numId w:val="26"/>
        </w:numPr>
      </w:pPr>
      <w:r w:rsidRPr="00B2161F">
        <w:t>L</w:t>
      </w:r>
      <w:r w:rsidR="006D6467" w:rsidRPr="00B2161F">
        <w:t>ead on Project West, while at D+H</w:t>
      </w:r>
    </w:p>
    <w:p w14:paraId="4AAE850A" w14:textId="77777777" w:rsidR="00D640C0" w:rsidRDefault="00925662" w:rsidP="00734963">
      <w:pPr>
        <w:pStyle w:val="ListParagraph"/>
        <w:numPr>
          <w:ilvl w:val="0"/>
          <w:numId w:val="26"/>
        </w:numPr>
      </w:pPr>
      <w:r w:rsidRPr="00B2161F">
        <w:t>Lead an overseas team at Navantis</w:t>
      </w:r>
    </w:p>
    <w:p w14:paraId="00FDED58" w14:textId="2A21CDF3" w:rsidR="006D4754" w:rsidRDefault="00D640C0" w:rsidP="008D2376">
      <w:pPr>
        <w:pStyle w:val="ListParagraph"/>
        <w:numPr>
          <w:ilvl w:val="0"/>
          <w:numId w:val="26"/>
        </w:numPr>
      </w:pPr>
      <w:r>
        <w:t>M</w:t>
      </w:r>
      <w:r w:rsidR="00925662" w:rsidRPr="00B2161F">
        <w:t xml:space="preserve">entored </w:t>
      </w:r>
      <w:r>
        <w:t>many</w:t>
      </w:r>
      <w:r w:rsidR="00925662" w:rsidRPr="00B2161F">
        <w:t xml:space="preserve"> junior </w:t>
      </w:r>
      <w:r w:rsidR="00097BB1" w:rsidRPr="00B2161F">
        <w:t>developers</w:t>
      </w:r>
      <w:r>
        <w:t xml:space="preserve"> at Navantis, </w:t>
      </w:r>
      <w:r w:rsidR="000A1EAC">
        <w:t>Datavail and Telus Health</w:t>
      </w:r>
    </w:p>
    <w:sdt>
      <w:sdtPr>
        <w:alias w:val="Education:"/>
        <w:tag w:val="Education:"/>
        <w:id w:val="807127995"/>
        <w:placeholder>
          <w:docPart w:val="197D3971C20F42729986D347A6B42941"/>
        </w:placeholder>
        <w:temporary/>
        <w:showingPlcHdr/>
        <w15:appearance w15:val="hidden"/>
      </w:sdtPr>
      <w:sdtEndPr/>
      <w:sdtContent>
        <w:p w14:paraId="14390E15" w14:textId="77777777" w:rsidR="009403F2" w:rsidRPr="00B2161F" w:rsidRDefault="009403F2" w:rsidP="009403F2">
          <w:pPr>
            <w:pStyle w:val="Heading1"/>
          </w:pPr>
          <w:r w:rsidRPr="00B2161F">
            <w:t>Education</w:t>
          </w:r>
        </w:p>
      </w:sdtContent>
    </w:sdt>
    <w:p w14:paraId="298DC12C" w14:textId="77777777" w:rsidR="008D2376" w:rsidRDefault="009403F2" w:rsidP="009403F2">
      <w:pPr>
        <w:pStyle w:val="Heading2"/>
        <w:numPr>
          <w:ilvl w:val="0"/>
          <w:numId w:val="28"/>
        </w:numPr>
        <w:rPr>
          <w:rFonts w:asciiTheme="minorHAnsi" w:eastAsiaTheme="minorEastAsia" w:hAnsiTheme="minorHAnsi" w:cstheme="minorBidi"/>
          <w:b w:val="0"/>
          <w:caps w:val="0"/>
          <w:color w:val="404040" w:themeColor="text1" w:themeTint="BF"/>
          <w:sz w:val="22"/>
          <w:szCs w:val="22"/>
        </w:rPr>
      </w:pPr>
      <w:r w:rsidRPr="008D2376">
        <w:rPr>
          <w:rFonts w:asciiTheme="minorHAnsi" w:eastAsiaTheme="minorEastAsia" w:hAnsiTheme="minorHAnsi" w:cstheme="minorBidi"/>
          <w:b w:val="0"/>
          <w:caps w:val="0"/>
          <w:color w:val="404040" w:themeColor="text1" w:themeTint="BF"/>
          <w:sz w:val="22"/>
          <w:szCs w:val="22"/>
        </w:rPr>
        <w:t xml:space="preserve">Post-graduate </w:t>
      </w:r>
      <w:r w:rsidR="008D2376" w:rsidRPr="008D2376">
        <w:rPr>
          <w:rFonts w:asciiTheme="minorHAnsi" w:eastAsiaTheme="minorEastAsia" w:hAnsiTheme="minorHAnsi" w:cstheme="minorBidi"/>
          <w:b w:val="0"/>
          <w:caps w:val="0"/>
          <w:color w:val="404040" w:themeColor="text1" w:themeTint="BF"/>
          <w:sz w:val="22"/>
          <w:szCs w:val="22"/>
        </w:rPr>
        <w:t xml:space="preserve">Certificate </w:t>
      </w:r>
      <w:r w:rsidRPr="008D2376">
        <w:rPr>
          <w:rFonts w:asciiTheme="minorHAnsi" w:eastAsiaTheme="minorEastAsia" w:hAnsiTheme="minorHAnsi" w:cstheme="minorBidi"/>
          <w:b w:val="0"/>
          <w:caps w:val="0"/>
          <w:color w:val="404040" w:themeColor="text1" w:themeTint="BF"/>
          <w:sz w:val="22"/>
          <w:szCs w:val="22"/>
        </w:rPr>
        <w:t xml:space="preserve">in Applied Ai </w:t>
      </w:r>
      <w:r w:rsidR="008D2376" w:rsidRPr="008D2376">
        <w:rPr>
          <w:rFonts w:asciiTheme="minorHAnsi" w:eastAsiaTheme="minorEastAsia" w:hAnsiTheme="minorHAnsi" w:cstheme="minorBidi"/>
          <w:b w:val="0"/>
          <w:caps w:val="0"/>
          <w:color w:val="404040" w:themeColor="text1" w:themeTint="BF"/>
          <w:sz w:val="22"/>
          <w:szCs w:val="22"/>
        </w:rPr>
        <w:t>S</w:t>
      </w:r>
      <w:r w:rsidRPr="008D2376">
        <w:rPr>
          <w:rFonts w:asciiTheme="minorHAnsi" w:eastAsiaTheme="minorEastAsia" w:hAnsiTheme="minorHAnsi" w:cstheme="minorBidi"/>
          <w:b w:val="0"/>
          <w:caps w:val="0"/>
          <w:color w:val="404040" w:themeColor="text1" w:themeTint="BF"/>
          <w:sz w:val="22"/>
          <w:szCs w:val="22"/>
        </w:rPr>
        <w:t xml:space="preserve">olutions </w:t>
      </w:r>
      <w:r w:rsidR="008D2376" w:rsidRPr="008D2376">
        <w:rPr>
          <w:rFonts w:asciiTheme="minorHAnsi" w:eastAsiaTheme="minorEastAsia" w:hAnsiTheme="minorHAnsi" w:cstheme="minorBidi"/>
          <w:b w:val="0"/>
          <w:caps w:val="0"/>
          <w:color w:val="404040" w:themeColor="text1" w:themeTint="BF"/>
          <w:sz w:val="22"/>
          <w:szCs w:val="22"/>
        </w:rPr>
        <w:t>development. E</w:t>
      </w:r>
      <w:r w:rsidRPr="008D2376">
        <w:rPr>
          <w:rFonts w:asciiTheme="minorHAnsi" w:eastAsiaTheme="minorEastAsia" w:hAnsiTheme="minorHAnsi" w:cstheme="minorBidi"/>
          <w:b w:val="0"/>
          <w:caps w:val="0"/>
          <w:color w:val="404040" w:themeColor="text1" w:themeTint="BF"/>
          <w:sz w:val="22"/>
          <w:szCs w:val="22"/>
        </w:rPr>
        <w:t xml:space="preserve">xpected completion: </w:t>
      </w:r>
      <w:r w:rsidR="008D2376" w:rsidRPr="008D2376">
        <w:rPr>
          <w:rFonts w:asciiTheme="minorHAnsi" w:eastAsiaTheme="minorEastAsia" w:hAnsiTheme="minorHAnsi" w:cstheme="minorBidi"/>
          <w:b w:val="0"/>
          <w:caps w:val="0"/>
          <w:color w:val="404040" w:themeColor="text1" w:themeTint="BF"/>
          <w:sz w:val="22"/>
          <w:szCs w:val="22"/>
        </w:rPr>
        <w:t>D</w:t>
      </w:r>
      <w:r w:rsidRPr="008D2376">
        <w:rPr>
          <w:rFonts w:asciiTheme="minorHAnsi" w:eastAsiaTheme="minorEastAsia" w:hAnsiTheme="minorHAnsi" w:cstheme="minorBidi"/>
          <w:b w:val="0"/>
          <w:caps w:val="0"/>
          <w:color w:val="404040" w:themeColor="text1" w:themeTint="BF"/>
          <w:sz w:val="22"/>
          <w:szCs w:val="22"/>
        </w:rPr>
        <w:t>ecember 2024</w:t>
      </w:r>
      <w:r w:rsidR="008D2376" w:rsidRPr="008D2376">
        <w:rPr>
          <w:rFonts w:asciiTheme="minorHAnsi" w:eastAsiaTheme="minorEastAsia" w:hAnsiTheme="minorHAnsi" w:cstheme="minorBidi"/>
          <w:b w:val="0"/>
          <w:caps w:val="0"/>
          <w:color w:val="404040" w:themeColor="text1" w:themeTint="BF"/>
          <w:sz w:val="22"/>
          <w:szCs w:val="22"/>
        </w:rPr>
        <w:t>. G</w:t>
      </w:r>
      <w:r w:rsidRPr="008D2376">
        <w:rPr>
          <w:rFonts w:asciiTheme="minorHAnsi" w:eastAsiaTheme="minorEastAsia" w:hAnsiTheme="minorHAnsi" w:cstheme="minorBidi"/>
          <w:b w:val="0"/>
          <w:caps w:val="0"/>
          <w:color w:val="404040" w:themeColor="text1" w:themeTint="BF"/>
          <w:sz w:val="22"/>
          <w:szCs w:val="22"/>
        </w:rPr>
        <w:t xml:space="preserve">eorge </w:t>
      </w:r>
      <w:r w:rsidR="008D2376" w:rsidRPr="008D2376">
        <w:rPr>
          <w:rFonts w:asciiTheme="minorHAnsi" w:eastAsiaTheme="minorEastAsia" w:hAnsiTheme="minorHAnsi" w:cstheme="minorBidi"/>
          <w:b w:val="0"/>
          <w:caps w:val="0"/>
          <w:color w:val="404040" w:themeColor="text1" w:themeTint="BF"/>
          <w:sz w:val="22"/>
          <w:szCs w:val="22"/>
        </w:rPr>
        <w:t>B</w:t>
      </w:r>
      <w:r w:rsidRPr="008D2376">
        <w:rPr>
          <w:rFonts w:asciiTheme="minorHAnsi" w:eastAsiaTheme="minorEastAsia" w:hAnsiTheme="minorHAnsi" w:cstheme="minorBidi"/>
          <w:b w:val="0"/>
          <w:caps w:val="0"/>
          <w:color w:val="404040" w:themeColor="text1" w:themeTint="BF"/>
          <w:sz w:val="22"/>
          <w:szCs w:val="22"/>
        </w:rPr>
        <w:t xml:space="preserve">rown </w:t>
      </w:r>
      <w:r w:rsidR="008D2376" w:rsidRPr="008D2376">
        <w:rPr>
          <w:rFonts w:asciiTheme="minorHAnsi" w:eastAsiaTheme="minorEastAsia" w:hAnsiTheme="minorHAnsi" w:cstheme="minorBidi"/>
          <w:b w:val="0"/>
          <w:caps w:val="0"/>
          <w:color w:val="404040" w:themeColor="text1" w:themeTint="BF"/>
          <w:sz w:val="22"/>
          <w:szCs w:val="22"/>
        </w:rPr>
        <w:t>C</w:t>
      </w:r>
      <w:r w:rsidRPr="008D2376">
        <w:rPr>
          <w:rFonts w:asciiTheme="minorHAnsi" w:eastAsiaTheme="minorEastAsia" w:hAnsiTheme="minorHAnsi" w:cstheme="minorBidi"/>
          <w:b w:val="0"/>
          <w:caps w:val="0"/>
          <w:color w:val="404040" w:themeColor="text1" w:themeTint="BF"/>
          <w:sz w:val="22"/>
          <w:szCs w:val="22"/>
        </w:rPr>
        <w:t>ollege</w:t>
      </w:r>
    </w:p>
    <w:p w14:paraId="657B293A" w14:textId="77777777" w:rsidR="008D2376" w:rsidRDefault="009403F2" w:rsidP="009403F2">
      <w:pPr>
        <w:pStyle w:val="Heading2"/>
        <w:numPr>
          <w:ilvl w:val="0"/>
          <w:numId w:val="28"/>
        </w:numPr>
        <w:rPr>
          <w:rFonts w:asciiTheme="minorHAnsi" w:eastAsiaTheme="minorEastAsia" w:hAnsiTheme="minorHAnsi" w:cstheme="minorBidi"/>
          <w:b w:val="0"/>
          <w:caps w:val="0"/>
          <w:color w:val="404040" w:themeColor="text1" w:themeTint="BF"/>
          <w:sz w:val="22"/>
          <w:szCs w:val="22"/>
        </w:rPr>
      </w:pPr>
      <w:r w:rsidRPr="008D2376">
        <w:rPr>
          <w:rFonts w:asciiTheme="minorHAnsi" w:eastAsiaTheme="minorEastAsia" w:hAnsiTheme="minorHAnsi" w:cstheme="minorBidi"/>
          <w:b w:val="0"/>
          <w:caps w:val="0"/>
          <w:color w:val="404040" w:themeColor="text1" w:themeTint="BF"/>
          <w:sz w:val="22"/>
          <w:szCs w:val="22"/>
        </w:rPr>
        <w:t xml:space="preserve">Post-graduate </w:t>
      </w:r>
      <w:r w:rsidR="008D2376" w:rsidRPr="008D2376">
        <w:rPr>
          <w:rFonts w:asciiTheme="minorHAnsi" w:eastAsiaTheme="minorEastAsia" w:hAnsiTheme="minorHAnsi" w:cstheme="minorBidi"/>
          <w:b w:val="0"/>
          <w:caps w:val="0"/>
          <w:color w:val="404040" w:themeColor="text1" w:themeTint="BF"/>
          <w:sz w:val="22"/>
          <w:szCs w:val="22"/>
        </w:rPr>
        <w:t xml:space="preserve">Certificate </w:t>
      </w:r>
      <w:r w:rsidRPr="008D2376">
        <w:rPr>
          <w:rFonts w:asciiTheme="minorHAnsi" w:eastAsiaTheme="minorEastAsia" w:hAnsiTheme="minorHAnsi" w:cstheme="minorBidi"/>
          <w:b w:val="0"/>
          <w:caps w:val="0"/>
          <w:color w:val="404040" w:themeColor="text1" w:themeTint="BF"/>
          <w:sz w:val="22"/>
          <w:szCs w:val="22"/>
        </w:rPr>
        <w:t>in Accounting</w:t>
      </w:r>
      <w:r w:rsidR="008D2376" w:rsidRPr="008D2376">
        <w:rPr>
          <w:rFonts w:asciiTheme="minorHAnsi" w:eastAsiaTheme="minorEastAsia" w:hAnsiTheme="minorHAnsi" w:cstheme="minorBidi"/>
          <w:b w:val="0"/>
          <w:caps w:val="0"/>
          <w:color w:val="404040" w:themeColor="text1" w:themeTint="BF"/>
          <w:sz w:val="22"/>
          <w:szCs w:val="22"/>
        </w:rPr>
        <w:t>. J</w:t>
      </w:r>
      <w:r w:rsidRPr="008D2376">
        <w:rPr>
          <w:rFonts w:asciiTheme="minorHAnsi" w:eastAsiaTheme="minorEastAsia" w:hAnsiTheme="minorHAnsi" w:cstheme="minorBidi"/>
          <w:b w:val="0"/>
          <w:caps w:val="0"/>
          <w:color w:val="404040" w:themeColor="text1" w:themeTint="BF"/>
          <w:sz w:val="22"/>
          <w:szCs w:val="22"/>
        </w:rPr>
        <w:t>uly 2022</w:t>
      </w:r>
      <w:r w:rsidR="008D2376" w:rsidRPr="008D2376">
        <w:rPr>
          <w:rFonts w:asciiTheme="minorHAnsi" w:eastAsiaTheme="minorEastAsia" w:hAnsiTheme="minorHAnsi" w:cstheme="minorBidi"/>
          <w:b w:val="0"/>
          <w:caps w:val="0"/>
          <w:color w:val="404040" w:themeColor="text1" w:themeTint="BF"/>
          <w:sz w:val="22"/>
          <w:szCs w:val="22"/>
        </w:rPr>
        <w:t xml:space="preserve">. </w:t>
      </w:r>
      <w:r w:rsidRPr="008D2376">
        <w:rPr>
          <w:rFonts w:asciiTheme="minorHAnsi" w:eastAsiaTheme="minorEastAsia" w:hAnsiTheme="minorHAnsi" w:cstheme="minorBidi"/>
          <w:b w:val="0"/>
          <w:caps w:val="0"/>
          <w:color w:val="404040" w:themeColor="text1" w:themeTint="BF"/>
          <w:sz w:val="22"/>
          <w:szCs w:val="22"/>
        </w:rPr>
        <w:t>York university</w:t>
      </w:r>
      <w:r w:rsidR="008D2376" w:rsidRPr="008D2376">
        <w:rPr>
          <w:rFonts w:asciiTheme="minorHAnsi" w:eastAsiaTheme="minorEastAsia" w:hAnsiTheme="minorHAnsi" w:cstheme="minorBidi"/>
          <w:b w:val="0"/>
          <w:caps w:val="0"/>
          <w:color w:val="404040" w:themeColor="text1" w:themeTint="BF"/>
          <w:sz w:val="22"/>
          <w:szCs w:val="22"/>
        </w:rPr>
        <w:t>.</w:t>
      </w:r>
    </w:p>
    <w:p w14:paraId="4DC8FFA8" w14:textId="77777777" w:rsidR="008D2376" w:rsidRDefault="009403F2" w:rsidP="009403F2">
      <w:pPr>
        <w:pStyle w:val="Heading2"/>
        <w:numPr>
          <w:ilvl w:val="0"/>
          <w:numId w:val="28"/>
        </w:numPr>
        <w:rPr>
          <w:rFonts w:asciiTheme="minorHAnsi" w:eastAsiaTheme="minorEastAsia" w:hAnsiTheme="minorHAnsi" w:cstheme="minorBidi"/>
          <w:b w:val="0"/>
          <w:caps w:val="0"/>
          <w:color w:val="404040" w:themeColor="text1" w:themeTint="BF"/>
          <w:sz w:val="22"/>
          <w:szCs w:val="22"/>
        </w:rPr>
      </w:pPr>
      <w:r w:rsidRPr="008D2376">
        <w:rPr>
          <w:rFonts w:asciiTheme="minorHAnsi" w:eastAsiaTheme="minorEastAsia" w:hAnsiTheme="minorHAnsi" w:cstheme="minorBidi"/>
          <w:b w:val="0"/>
          <w:caps w:val="0"/>
          <w:color w:val="404040" w:themeColor="text1" w:themeTint="BF"/>
          <w:sz w:val="22"/>
          <w:szCs w:val="22"/>
        </w:rPr>
        <w:t>Bachelor of Arts</w:t>
      </w:r>
      <w:r w:rsidR="008D2376" w:rsidRPr="008D2376">
        <w:rPr>
          <w:rFonts w:asciiTheme="minorHAnsi" w:eastAsiaTheme="minorEastAsia" w:hAnsiTheme="minorHAnsi" w:cstheme="minorBidi"/>
          <w:b w:val="0"/>
          <w:caps w:val="0"/>
          <w:color w:val="404040" w:themeColor="text1" w:themeTint="BF"/>
          <w:sz w:val="22"/>
          <w:szCs w:val="22"/>
        </w:rPr>
        <w:t xml:space="preserve">. </w:t>
      </w:r>
      <w:r w:rsidRPr="008D2376">
        <w:rPr>
          <w:rFonts w:asciiTheme="minorHAnsi" w:eastAsiaTheme="minorEastAsia" w:hAnsiTheme="minorHAnsi" w:cstheme="minorBidi"/>
          <w:b w:val="0"/>
          <w:caps w:val="0"/>
          <w:color w:val="404040" w:themeColor="text1" w:themeTint="BF"/>
          <w:sz w:val="22"/>
          <w:szCs w:val="22"/>
        </w:rPr>
        <w:t>February 2014</w:t>
      </w:r>
      <w:r w:rsidR="008D2376" w:rsidRPr="008D2376">
        <w:rPr>
          <w:rFonts w:asciiTheme="minorHAnsi" w:eastAsiaTheme="minorEastAsia" w:hAnsiTheme="minorHAnsi" w:cstheme="minorBidi"/>
          <w:b w:val="0"/>
          <w:caps w:val="0"/>
          <w:color w:val="404040" w:themeColor="text1" w:themeTint="BF"/>
          <w:sz w:val="22"/>
          <w:szCs w:val="22"/>
        </w:rPr>
        <w:t xml:space="preserve">. </w:t>
      </w:r>
      <w:r w:rsidRPr="008D2376">
        <w:rPr>
          <w:rFonts w:asciiTheme="minorHAnsi" w:eastAsiaTheme="minorEastAsia" w:hAnsiTheme="minorHAnsi" w:cstheme="minorBidi"/>
          <w:b w:val="0"/>
          <w:caps w:val="0"/>
          <w:color w:val="404040" w:themeColor="text1" w:themeTint="BF"/>
          <w:sz w:val="22"/>
          <w:szCs w:val="22"/>
        </w:rPr>
        <w:t>University of Western Ontario</w:t>
      </w:r>
      <w:r w:rsidR="008D2376" w:rsidRPr="008D2376">
        <w:rPr>
          <w:rFonts w:asciiTheme="minorHAnsi" w:eastAsiaTheme="minorEastAsia" w:hAnsiTheme="minorHAnsi" w:cstheme="minorBidi"/>
          <w:b w:val="0"/>
          <w:caps w:val="0"/>
          <w:color w:val="404040" w:themeColor="text1" w:themeTint="BF"/>
          <w:sz w:val="22"/>
          <w:szCs w:val="22"/>
        </w:rPr>
        <w:t>.</w:t>
      </w:r>
    </w:p>
    <w:p w14:paraId="4BEFF281" w14:textId="1BFEEAD2" w:rsidR="009403F2" w:rsidRDefault="008D2376" w:rsidP="009403F2">
      <w:pPr>
        <w:pStyle w:val="Heading2"/>
        <w:numPr>
          <w:ilvl w:val="0"/>
          <w:numId w:val="28"/>
        </w:numPr>
        <w:rPr>
          <w:rFonts w:asciiTheme="minorHAnsi" w:eastAsiaTheme="minorEastAsia" w:hAnsiTheme="minorHAnsi" w:cstheme="minorBidi"/>
          <w:b w:val="0"/>
          <w:caps w:val="0"/>
          <w:color w:val="404040" w:themeColor="text1" w:themeTint="BF"/>
          <w:sz w:val="22"/>
          <w:szCs w:val="22"/>
        </w:rPr>
      </w:pPr>
      <w:r w:rsidRPr="008D2376">
        <w:rPr>
          <w:rFonts w:asciiTheme="minorHAnsi" w:eastAsiaTheme="minorEastAsia" w:hAnsiTheme="minorHAnsi" w:cstheme="minorBidi"/>
          <w:b w:val="0"/>
          <w:caps w:val="0"/>
          <w:color w:val="404040" w:themeColor="text1" w:themeTint="BF"/>
          <w:sz w:val="22"/>
          <w:szCs w:val="22"/>
        </w:rPr>
        <w:t>D</w:t>
      </w:r>
      <w:r w:rsidR="009403F2" w:rsidRPr="008D2376">
        <w:rPr>
          <w:rFonts w:asciiTheme="minorHAnsi" w:eastAsiaTheme="minorEastAsia" w:hAnsiTheme="minorHAnsi" w:cstheme="minorBidi"/>
          <w:b w:val="0"/>
          <w:caps w:val="0"/>
          <w:color w:val="404040" w:themeColor="text1" w:themeTint="BF"/>
          <w:sz w:val="22"/>
          <w:szCs w:val="22"/>
        </w:rPr>
        <w:t>iploma (3 year)</w:t>
      </w:r>
      <w:r w:rsidRPr="008D2376">
        <w:rPr>
          <w:rFonts w:asciiTheme="minorHAnsi" w:eastAsiaTheme="minorEastAsia" w:hAnsiTheme="minorHAnsi" w:cstheme="minorBidi"/>
          <w:b w:val="0"/>
          <w:caps w:val="0"/>
          <w:color w:val="404040" w:themeColor="text1" w:themeTint="BF"/>
          <w:sz w:val="22"/>
          <w:szCs w:val="22"/>
        </w:rPr>
        <w:t xml:space="preserve"> Computer Programming and Analysis. D</w:t>
      </w:r>
      <w:r w:rsidR="009403F2" w:rsidRPr="008D2376">
        <w:rPr>
          <w:rFonts w:asciiTheme="minorHAnsi" w:eastAsiaTheme="minorEastAsia" w:hAnsiTheme="minorHAnsi" w:cstheme="minorBidi"/>
          <w:b w:val="0"/>
          <w:caps w:val="0"/>
          <w:color w:val="404040" w:themeColor="text1" w:themeTint="BF"/>
          <w:sz w:val="22"/>
          <w:szCs w:val="22"/>
        </w:rPr>
        <w:t>ecember 2003</w:t>
      </w:r>
      <w:r w:rsidRPr="008D2376">
        <w:rPr>
          <w:rFonts w:asciiTheme="minorHAnsi" w:eastAsiaTheme="minorEastAsia" w:hAnsiTheme="minorHAnsi" w:cstheme="minorBidi"/>
          <w:b w:val="0"/>
          <w:caps w:val="0"/>
          <w:color w:val="404040" w:themeColor="text1" w:themeTint="BF"/>
          <w:sz w:val="22"/>
          <w:szCs w:val="22"/>
        </w:rPr>
        <w:t xml:space="preserve">. </w:t>
      </w:r>
      <w:r w:rsidR="009403F2" w:rsidRPr="008D2376">
        <w:rPr>
          <w:rFonts w:asciiTheme="minorHAnsi" w:eastAsiaTheme="minorEastAsia" w:hAnsiTheme="minorHAnsi" w:cstheme="minorBidi"/>
          <w:b w:val="0"/>
          <w:caps w:val="0"/>
          <w:color w:val="404040" w:themeColor="text1" w:themeTint="BF"/>
          <w:sz w:val="22"/>
          <w:szCs w:val="22"/>
        </w:rPr>
        <w:t xml:space="preserve">Seneca </w:t>
      </w:r>
      <w:r>
        <w:rPr>
          <w:rFonts w:asciiTheme="minorHAnsi" w:eastAsiaTheme="minorEastAsia" w:hAnsiTheme="minorHAnsi" w:cstheme="minorBidi"/>
          <w:b w:val="0"/>
          <w:caps w:val="0"/>
          <w:color w:val="404040" w:themeColor="text1" w:themeTint="BF"/>
          <w:sz w:val="22"/>
          <w:szCs w:val="22"/>
        </w:rPr>
        <w:t>C</w:t>
      </w:r>
      <w:r w:rsidR="009403F2" w:rsidRPr="008D2376">
        <w:rPr>
          <w:rFonts w:asciiTheme="minorHAnsi" w:eastAsiaTheme="minorEastAsia" w:hAnsiTheme="minorHAnsi" w:cstheme="minorBidi"/>
          <w:b w:val="0"/>
          <w:caps w:val="0"/>
          <w:color w:val="404040" w:themeColor="text1" w:themeTint="BF"/>
          <w:sz w:val="22"/>
          <w:szCs w:val="22"/>
        </w:rPr>
        <w:t>ollege</w:t>
      </w:r>
      <w:r>
        <w:rPr>
          <w:rFonts w:asciiTheme="minorHAnsi" w:eastAsiaTheme="minorEastAsia" w:hAnsiTheme="minorHAnsi" w:cstheme="minorBidi"/>
          <w:b w:val="0"/>
          <w:caps w:val="0"/>
          <w:color w:val="404040" w:themeColor="text1" w:themeTint="BF"/>
          <w:sz w:val="22"/>
          <w:szCs w:val="22"/>
        </w:rPr>
        <w:t>.</w:t>
      </w:r>
    </w:p>
    <w:p w14:paraId="4E14D7A4" w14:textId="77777777" w:rsidR="008D2376" w:rsidRPr="008D2376" w:rsidRDefault="008D2376" w:rsidP="008D2376"/>
    <w:p w14:paraId="308F2A8B" w14:textId="460FBA51" w:rsidR="006270A9" w:rsidRDefault="003E130D" w:rsidP="001C3E4A">
      <w:pPr>
        <w:pStyle w:val="ListBullet"/>
        <w:numPr>
          <w:ilvl w:val="0"/>
          <w:numId w:val="0"/>
        </w:numPr>
      </w:pPr>
      <w:r w:rsidRPr="003E130D">
        <w:rPr>
          <w:rFonts w:asciiTheme="majorHAnsi" w:eastAsiaTheme="majorEastAsia" w:hAnsiTheme="majorHAnsi" w:cstheme="majorBidi"/>
          <w:b/>
          <w:color w:val="2A7B88" w:themeColor="accent1" w:themeShade="BF"/>
          <w:sz w:val="28"/>
          <w:szCs w:val="32"/>
        </w:rPr>
        <w:t>Wor</w:t>
      </w:r>
      <w:r w:rsidR="00E91354">
        <w:rPr>
          <w:rFonts w:asciiTheme="majorHAnsi" w:eastAsiaTheme="majorEastAsia" w:hAnsiTheme="majorHAnsi" w:cstheme="majorBidi"/>
          <w:b/>
          <w:color w:val="2A7B88" w:themeColor="accent1" w:themeShade="BF"/>
          <w:sz w:val="28"/>
          <w:szCs w:val="32"/>
        </w:rPr>
        <w:t xml:space="preserve">k </w:t>
      </w:r>
      <w:sdt>
        <w:sdtPr>
          <w:alias w:val="Experience:"/>
          <w:tag w:val="Experience:"/>
          <w:id w:val="171684534"/>
          <w:placeholder>
            <w:docPart w:val="58A638BD806741C1B5F4B0843D10636E"/>
          </w:placeholder>
          <w:temporary/>
          <w:showingPlcHdr/>
          <w15:appearance w15:val="hidden"/>
        </w:sdtPr>
        <w:sdtEndPr/>
        <w:sdtContent>
          <w:r w:rsidR="009D5933" w:rsidRPr="003E130D">
            <w:rPr>
              <w:rFonts w:asciiTheme="majorHAnsi" w:eastAsiaTheme="majorEastAsia" w:hAnsiTheme="majorHAnsi" w:cstheme="majorBidi"/>
              <w:b/>
              <w:color w:val="2A7B88" w:themeColor="accent1" w:themeShade="BF"/>
              <w:sz w:val="28"/>
              <w:szCs w:val="32"/>
            </w:rPr>
            <w:t>Experience</w:t>
          </w:r>
        </w:sdtContent>
      </w:sdt>
    </w:p>
    <w:p w14:paraId="1AC6DEBD" w14:textId="4EF246CE" w:rsidR="00F54B5A" w:rsidRPr="00786CC3" w:rsidRDefault="00182AD9" w:rsidP="00182AD9">
      <w:pPr>
        <w:rPr>
          <w:b/>
          <w:bCs/>
          <w:u w:val="single"/>
        </w:rPr>
      </w:pPr>
      <w:r w:rsidRPr="00786CC3">
        <w:rPr>
          <w:b/>
          <w:bCs/>
          <w:u w:val="single"/>
        </w:rPr>
        <w:t>Note: Currently attending the</w:t>
      </w:r>
      <w:r w:rsidR="009A54B0">
        <w:rPr>
          <w:b/>
          <w:bCs/>
          <w:u w:val="single"/>
        </w:rPr>
        <w:t xml:space="preserve"> </w:t>
      </w:r>
      <w:r w:rsidR="00193EED">
        <w:rPr>
          <w:b/>
          <w:bCs/>
          <w:u w:val="single"/>
        </w:rPr>
        <w:t>full-time</w:t>
      </w:r>
      <w:r w:rsidRPr="00786CC3">
        <w:rPr>
          <w:b/>
          <w:bCs/>
          <w:u w:val="single"/>
        </w:rPr>
        <w:t xml:space="preserve"> AI Application </w:t>
      </w:r>
      <w:r w:rsidR="00786CC3">
        <w:rPr>
          <w:b/>
          <w:bCs/>
          <w:u w:val="single"/>
        </w:rPr>
        <w:t>D</w:t>
      </w:r>
      <w:r w:rsidRPr="00786CC3">
        <w:rPr>
          <w:b/>
          <w:bCs/>
          <w:u w:val="single"/>
        </w:rPr>
        <w:t>evelopment program at George Brown College.</w:t>
      </w:r>
      <w:r w:rsidR="00786CC3">
        <w:rPr>
          <w:b/>
          <w:bCs/>
          <w:u w:val="single"/>
        </w:rPr>
        <w:t xml:space="preserve"> </w:t>
      </w:r>
      <w:r w:rsidR="00193EED">
        <w:rPr>
          <w:b/>
          <w:bCs/>
          <w:u w:val="single"/>
        </w:rPr>
        <w:t>The expected</w:t>
      </w:r>
      <w:r w:rsidR="00786CC3">
        <w:rPr>
          <w:b/>
          <w:bCs/>
          <w:u w:val="single"/>
        </w:rPr>
        <w:t xml:space="preserve"> completion date is </w:t>
      </w:r>
      <w:r w:rsidR="009A61E9">
        <w:rPr>
          <w:b/>
          <w:bCs/>
          <w:u w:val="single"/>
        </w:rPr>
        <w:t>April</w:t>
      </w:r>
      <w:r w:rsidR="00786CC3">
        <w:rPr>
          <w:b/>
          <w:bCs/>
          <w:u w:val="single"/>
        </w:rPr>
        <w:t xml:space="preserve"> 202</w:t>
      </w:r>
      <w:r w:rsidR="00ED1451">
        <w:rPr>
          <w:b/>
          <w:bCs/>
          <w:u w:val="single"/>
        </w:rPr>
        <w:t>5</w:t>
      </w:r>
      <w:r w:rsidR="00786CC3">
        <w:rPr>
          <w:b/>
          <w:bCs/>
          <w:u w:val="single"/>
        </w:rPr>
        <w:t>.</w:t>
      </w:r>
    </w:p>
    <w:p w14:paraId="78C18982" w14:textId="090954FB" w:rsidR="000A1EAC" w:rsidRDefault="002C6110" w:rsidP="00A16687">
      <w:pPr>
        <w:pStyle w:val="Heading2"/>
      </w:pPr>
      <w:r>
        <w:t xml:space="preserve">Senior </w:t>
      </w:r>
      <w:r w:rsidR="000A1EAC">
        <w:t xml:space="preserve">software </w:t>
      </w:r>
      <w:r w:rsidR="00F54B5A">
        <w:t>engineer</w:t>
      </w:r>
    </w:p>
    <w:p w14:paraId="3176594C" w14:textId="76E69042" w:rsidR="00F54B5A" w:rsidRPr="00B2161F" w:rsidRDefault="00F54B5A" w:rsidP="00F54B5A">
      <w:pPr>
        <w:pStyle w:val="Heading2"/>
      </w:pPr>
      <w:r>
        <w:t>tELUS HEALTH</w:t>
      </w:r>
    </w:p>
    <w:p w14:paraId="70D7B825" w14:textId="41AF92E3" w:rsidR="00543398" w:rsidRDefault="00F54B5A" w:rsidP="00DF63A5">
      <w:pPr>
        <w:pStyle w:val="Heading2"/>
      </w:pPr>
      <w:r w:rsidRPr="00B2161F">
        <w:t>A</w:t>
      </w:r>
      <w:r>
        <w:t>PRIL</w:t>
      </w:r>
      <w:r w:rsidRPr="00B2161F">
        <w:t xml:space="preserve"> 20</w:t>
      </w:r>
      <w:r>
        <w:t>21</w:t>
      </w:r>
      <w:r w:rsidRPr="00B2161F">
        <w:t xml:space="preserve"> – january 202</w:t>
      </w:r>
      <w:r>
        <w:t>4</w:t>
      </w:r>
    </w:p>
    <w:p w14:paraId="2E9F0C9F" w14:textId="77777777" w:rsidR="00833F46" w:rsidRDefault="00833F46" w:rsidP="00330794"/>
    <w:p w14:paraId="4B78D276" w14:textId="430602ED" w:rsidR="00330794" w:rsidRPr="00330794" w:rsidRDefault="00330794" w:rsidP="00330794">
      <w:r>
        <w:t xml:space="preserve">Maintained and enhanced the Telus Health </w:t>
      </w:r>
      <w:r w:rsidR="00833F46">
        <w:t xml:space="preserve">customer </w:t>
      </w:r>
      <w:r>
        <w:t>work</w:t>
      </w:r>
      <w:r w:rsidR="00833F46">
        <w:t xml:space="preserve">flow system. </w:t>
      </w:r>
      <w:r w:rsidR="00321563">
        <w:t xml:space="preserve">Analyzed and then automated </w:t>
      </w:r>
      <w:r w:rsidR="005B494D">
        <w:t xml:space="preserve">an extensive collection of </w:t>
      </w:r>
      <w:r w:rsidR="00432D5F">
        <w:t>manual</w:t>
      </w:r>
      <w:r w:rsidR="005B494D">
        <w:t xml:space="preserve"> tasks using PowerShell.</w:t>
      </w:r>
    </w:p>
    <w:p w14:paraId="3FED7DB3" w14:textId="619D50B0" w:rsidR="00E4284A" w:rsidRDefault="00145F5C" w:rsidP="00005F28">
      <w:pPr>
        <w:pStyle w:val="ListParagraph"/>
        <w:numPr>
          <w:ilvl w:val="0"/>
          <w:numId w:val="26"/>
        </w:numPr>
      </w:pPr>
      <w:r w:rsidRPr="00543398">
        <w:lastRenderedPageBreak/>
        <w:t>Full stack</w:t>
      </w:r>
      <w:r w:rsidR="00543398" w:rsidRPr="00543398">
        <w:t xml:space="preserve"> .Net, SQL and Angular developer</w:t>
      </w:r>
    </w:p>
    <w:p w14:paraId="72E49261" w14:textId="164525A2" w:rsidR="00E4284A" w:rsidRDefault="00543398" w:rsidP="00005F28">
      <w:pPr>
        <w:pStyle w:val="ListParagraph"/>
        <w:numPr>
          <w:ilvl w:val="0"/>
          <w:numId w:val="26"/>
        </w:numPr>
      </w:pPr>
      <w:r w:rsidRPr="00543398">
        <w:t>Maintained</w:t>
      </w:r>
      <w:r w:rsidR="00DE5D2B">
        <w:t xml:space="preserve"> </w:t>
      </w:r>
      <w:r w:rsidRPr="00543398">
        <w:t>a BizTalk system</w:t>
      </w:r>
      <w:r w:rsidR="00F4519A">
        <w:t xml:space="preserve"> that handled workflows</w:t>
      </w:r>
      <w:r w:rsidR="00734B3E">
        <w:t xml:space="preserve"> for</w:t>
      </w:r>
      <w:r w:rsidRPr="00543398">
        <w:t xml:space="preserve"> </w:t>
      </w:r>
      <w:r w:rsidR="00DE5D2B">
        <w:t>all</w:t>
      </w:r>
      <w:r w:rsidR="00FE7151">
        <w:t xml:space="preserve"> </w:t>
      </w:r>
      <w:r w:rsidRPr="00543398">
        <w:t>Telus Health members</w:t>
      </w:r>
      <w:r w:rsidR="00734B3E">
        <w:t xml:space="preserve">, for </w:t>
      </w:r>
      <w:r w:rsidRPr="00543398">
        <w:t>tasks</w:t>
      </w:r>
      <w:r w:rsidR="00FE7151">
        <w:t xml:space="preserve"> such as benefits</w:t>
      </w:r>
      <w:r w:rsidR="00DF2D25">
        <w:t xml:space="preserve"> and pension enrolment</w:t>
      </w:r>
    </w:p>
    <w:p w14:paraId="787F40D7" w14:textId="6A1C1B2B" w:rsidR="00E4284A" w:rsidRDefault="00592B76" w:rsidP="00005F28">
      <w:pPr>
        <w:pStyle w:val="ListParagraph"/>
        <w:numPr>
          <w:ilvl w:val="0"/>
          <w:numId w:val="26"/>
        </w:numPr>
      </w:pPr>
      <w:r>
        <w:t xml:space="preserve">Started developing a </w:t>
      </w:r>
      <w:r w:rsidR="00543398" w:rsidRPr="00543398">
        <w:t>Camunda system to replace BizTalk</w:t>
      </w:r>
      <w:r w:rsidR="00734B3E">
        <w:t xml:space="preserve"> (unfortunately later abandoned)</w:t>
      </w:r>
    </w:p>
    <w:p w14:paraId="0320D522" w14:textId="064FDD81" w:rsidR="00E4284A" w:rsidRDefault="00543398" w:rsidP="00005F28">
      <w:pPr>
        <w:pStyle w:val="ListParagraph"/>
        <w:numPr>
          <w:ilvl w:val="0"/>
          <w:numId w:val="26"/>
        </w:numPr>
      </w:pPr>
      <w:r w:rsidRPr="00543398">
        <w:t xml:space="preserve">Created a suite of PowerShell scripts to automate </w:t>
      </w:r>
      <w:r w:rsidR="002525E0">
        <w:t>many</w:t>
      </w:r>
      <w:r w:rsidR="00567E3C">
        <w:t xml:space="preserve"> </w:t>
      </w:r>
      <w:r w:rsidR="00005966">
        <w:t>previously manual</w:t>
      </w:r>
      <w:r w:rsidRPr="00543398">
        <w:t xml:space="preserve"> daily tasks</w:t>
      </w:r>
    </w:p>
    <w:p w14:paraId="0F88CC15" w14:textId="230CAD27" w:rsidR="00DF63A5" w:rsidRDefault="00DF63A5" w:rsidP="00005F28">
      <w:pPr>
        <w:pStyle w:val="ListParagraph"/>
        <w:numPr>
          <w:ilvl w:val="0"/>
          <w:numId w:val="26"/>
        </w:numPr>
      </w:pPr>
      <w:r>
        <w:t xml:space="preserve">Investigated </w:t>
      </w:r>
      <w:r w:rsidR="00FF7542">
        <w:t xml:space="preserve">errors in the database using an extensive suite of </w:t>
      </w:r>
      <w:r w:rsidR="002525E0">
        <w:t xml:space="preserve">custom </w:t>
      </w:r>
      <w:r w:rsidR="00FF7542">
        <w:t>SQL scripts</w:t>
      </w:r>
    </w:p>
    <w:p w14:paraId="5A4C08FB" w14:textId="3382C1DD" w:rsidR="00005F28" w:rsidRDefault="00324821" w:rsidP="0077002F">
      <w:pPr>
        <w:pStyle w:val="ListParagraph"/>
        <w:numPr>
          <w:ilvl w:val="0"/>
          <w:numId w:val="26"/>
        </w:numPr>
      </w:pPr>
      <w:r>
        <w:t>Team lead on</w:t>
      </w:r>
      <w:r w:rsidR="00543398" w:rsidRPr="00543398">
        <w:t xml:space="preserve"> a security project to update insecure web service endpoint</w:t>
      </w:r>
      <w:r>
        <w:t>s, originally created as plain HTTP</w:t>
      </w:r>
    </w:p>
    <w:p w14:paraId="29AB78E5" w14:textId="77777777" w:rsidR="0077002F" w:rsidRPr="00B2161F" w:rsidRDefault="0077002F" w:rsidP="0077002F">
      <w:pPr>
        <w:pStyle w:val="Heading2"/>
      </w:pPr>
      <w:r w:rsidRPr="00B2161F">
        <w:t>software developer/bUSINESS aNALYST</w:t>
      </w:r>
    </w:p>
    <w:p w14:paraId="3249A06A" w14:textId="77777777" w:rsidR="0077002F" w:rsidRPr="00B2161F" w:rsidRDefault="0077002F" w:rsidP="0077002F">
      <w:pPr>
        <w:pStyle w:val="Heading2"/>
      </w:pPr>
      <w:r w:rsidRPr="00B2161F">
        <w:t>datavail</w:t>
      </w:r>
    </w:p>
    <w:p w14:paraId="4D9BD753" w14:textId="77777777" w:rsidR="0077002F" w:rsidRDefault="0077002F" w:rsidP="0077002F">
      <w:pPr>
        <w:pStyle w:val="Heading2"/>
      </w:pPr>
      <w:r w:rsidRPr="00B2161F">
        <w:t>August 2018 – january 2021</w:t>
      </w:r>
    </w:p>
    <w:p w14:paraId="7FEF2509" w14:textId="77777777" w:rsidR="00145F5C" w:rsidRDefault="00145F5C" w:rsidP="0077002F">
      <w:pPr>
        <w:pStyle w:val="Heading2"/>
        <w:rPr>
          <w:rFonts w:asciiTheme="minorHAnsi" w:eastAsiaTheme="minorEastAsia" w:hAnsiTheme="minorHAnsi" w:cstheme="minorBidi"/>
          <w:b w:val="0"/>
          <w:caps w:val="0"/>
          <w:color w:val="404040" w:themeColor="text1" w:themeTint="BF"/>
          <w:sz w:val="22"/>
          <w:szCs w:val="22"/>
        </w:rPr>
      </w:pPr>
    </w:p>
    <w:p w14:paraId="6CF5AF6B" w14:textId="136E0CD6" w:rsidR="0077002F" w:rsidRPr="00B2161F" w:rsidRDefault="0077002F" w:rsidP="0077002F">
      <w:pPr>
        <w:pStyle w:val="Heading2"/>
        <w:rPr>
          <w:rFonts w:asciiTheme="minorHAnsi" w:eastAsiaTheme="minorEastAsia" w:hAnsiTheme="minorHAnsi" w:cstheme="minorBidi"/>
          <w:b w:val="0"/>
          <w:caps w:val="0"/>
          <w:color w:val="404040" w:themeColor="text1" w:themeTint="BF"/>
          <w:sz w:val="22"/>
          <w:szCs w:val="22"/>
        </w:rPr>
      </w:pPr>
      <w:r w:rsidRPr="00B2161F">
        <w:rPr>
          <w:rFonts w:asciiTheme="minorHAnsi" w:eastAsiaTheme="minorEastAsia" w:hAnsiTheme="minorHAnsi" w:cstheme="minorBidi"/>
          <w:b w:val="0"/>
          <w:caps w:val="0"/>
          <w:color w:val="404040" w:themeColor="text1" w:themeTint="BF"/>
          <w:sz w:val="22"/>
          <w:szCs w:val="22"/>
        </w:rPr>
        <w:t>Enhanced and supported several applications for different clients. These included Hydro One, Morguard, Human Resources Development Canada and Sustainable Development Technology Canada.</w:t>
      </w:r>
    </w:p>
    <w:p w14:paraId="40D53BA3" w14:textId="44FF8D2C" w:rsidR="0077002F" w:rsidRPr="00B2161F" w:rsidRDefault="0077002F" w:rsidP="0077002F">
      <w:pPr>
        <w:pStyle w:val="Heading2"/>
        <w:rPr>
          <w:rFonts w:asciiTheme="minorHAnsi" w:eastAsiaTheme="minorEastAsia" w:hAnsiTheme="minorHAnsi" w:cstheme="minorBidi"/>
          <w:b w:val="0"/>
          <w:caps w:val="0"/>
          <w:color w:val="404040" w:themeColor="text1" w:themeTint="BF"/>
          <w:sz w:val="22"/>
          <w:szCs w:val="22"/>
        </w:rPr>
      </w:pPr>
    </w:p>
    <w:p w14:paraId="4F5DB1EF" w14:textId="605613A4" w:rsidR="0077002F" w:rsidRPr="002C1F2A" w:rsidRDefault="0077002F" w:rsidP="002C1F2A">
      <w:pPr>
        <w:pStyle w:val="ListParagraph"/>
        <w:numPr>
          <w:ilvl w:val="0"/>
          <w:numId w:val="26"/>
        </w:numPr>
      </w:pPr>
      <w:r w:rsidRPr="00B2161F">
        <w:t>JSON-enabled the logging function on the Hydro One site which allowed support staff to triage production issues easier and faster and created better automated monitoring.</w:t>
      </w:r>
    </w:p>
    <w:p w14:paraId="587FEFDF" w14:textId="6428CB67" w:rsidR="0077002F" w:rsidRPr="002C1F2A" w:rsidRDefault="0077002F" w:rsidP="002C1F2A">
      <w:pPr>
        <w:pStyle w:val="ListParagraph"/>
        <w:numPr>
          <w:ilvl w:val="0"/>
          <w:numId w:val="26"/>
        </w:numPr>
      </w:pPr>
      <w:r w:rsidRPr="00B2161F">
        <w:t>AODA remediation for several client websites, including making the morguard.com website 100% compliant and working towards making the Hydro One website compliant. Used achecker.ca and the w3c compliance webservices in this task.</w:t>
      </w:r>
    </w:p>
    <w:p w14:paraId="3F2213E1" w14:textId="5E9DD7B3" w:rsidR="0077002F" w:rsidRPr="002C1F2A" w:rsidRDefault="0077002F" w:rsidP="002C1F2A">
      <w:pPr>
        <w:pStyle w:val="ListParagraph"/>
        <w:numPr>
          <w:ilvl w:val="0"/>
          <w:numId w:val="26"/>
        </w:numPr>
      </w:pPr>
      <w:r w:rsidRPr="00B2161F">
        <w:t>Elicited requirements for and designed the solution for the new machine learning Natural Language search function on the Hydro One website, provided by wysdom.com</w:t>
      </w:r>
    </w:p>
    <w:p w14:paraId="19617EB9" w14:textId="170D5E38" w:rsidR="0077002F" w:rsidRPr="002C1F2A" w:rsidRDefault="0077002F" w:rsidP="002C1F2A">
      <w:pPr>
        <w:pStyle w:val="ListParagraph"/>
        <w:numPr>
          <w:ilvl w:val="0"/>
          <w:numId w:val="26"/>
        </w:numPr>
      </w:pPr>
      <w:r w:rsidRPr="00B2161F">
        <w:t>Elicited requirements for SAP changes to be done in how the Hydro One website processes customer phone number information at a site and SAP-wide level. Created business analytic documentation describing the new changes. Also developed some of the code for this project.</w:t>
      </w:r>
    </w:p>
    <w:p w14:paraId="4C474CD5" w14:textId="2F8017CE" w:rsidR="0077002F" w:rsidRPr="002C1F2A" w:rsidRDefault="0077002F" w:rsidP="002C1F2A">
      <w:pPr>
        <w:pStyle w:val="ListParagraph"/>
        <w:numPr>
          <w:ilvl w:val="0"/>
          <w:numId w:val="26"/>
        </w:numPr>
      </w:pPr>
      <w:r w:rsidRPr="00B2161F">
        <w:t>Part of the team that upgraded the Hydro One website from angularjs to angular 7. Had begun to plan the process for upgrading again to Angular 11 but was laid off due to pandemic-related business issues.</w:t>
      </w:r>
    </w:p>
    <w:p w14:paraId="665B681C" w14:textId="799E4B48" w:rsidR="0077002F" w:rsidRPr="002C1F2A" w:rsidRDefault="0077002F" w:rsidP="002C1F2A">
      <w:pPr>
        <w:pStyle w:val="ListParagraph"/>
        <w:numPr>
          <w:ilvl w:val="0"/>
          <w:numId w:val="26"/>
        </w:numPr>
      </w:pPr>
      <w:r w:rsidRPr="00B2161F">
        <w:t>Created a new Power Automate application for HRDC to handle webinar registration. Integrated the application with SharePoint online and Outlook.</w:t>
      </w:r>
    </w:p>
    <w:p w14:paraId="5BB5E71E" w14:textId="46AE4AD9" w:rsidR="0077002F" w:rsidRPr="002C1F2A" w:rsidRDefault="0077002F" w:rsidP="002C1F2A">
      <w:pPr>
        <w:pStyle w:val="ListParagraph"/>
        <w:numPr>
          <w:ilvl w:val="0"/>
          <w:numId w:val="26"/>
        </w:numPr>
      </w:pPr>
      <w:r w:rsidRPr="00B2161F">
        <w:t>Ported the jobready.hrpa.ca website from PHP on Heroku to a local IIS application</w:t>
      </w:r>
    </w:p>
    <w:p w14:paraId="55A58347" w14:textId="6AF3EB63" w:rsidR="00224E55" w:rsidRPr="008F5B13" w:rsidRDefault="0077002F" w:rsidP="00224E55">
      <w:pPr>
        <w:pStyle w:val="ListParagraph"/>
        <w:numPr>
          <w:ilvl w:val="0"/>
          <w:numId w:val="26"/>
        </w:numPr>
      </w:pPr>
      <w:r w:rsidRPr="00B2161F">
        <w:t>Created RESTful webservices to connect Hydro One’s SAP and Tivoli back ends to the Microsoft Azure hosted HydroOne.com website</w:t>
      </w:r>
    </w:p>
    <w:p w14:paraId="086D722B" w14:textId="51EF4310" w:rsidR="00224E55" w:rsidRPr="00B2161F" w:rsidRDefault="00266937" w:rsidP="00224E55">
      <w:pPr>
        <w:pStyle w:val="Heading2"/>
      </w:pPr>
      <w:r w:rsidRPr="00B2161F">
        <w:t>PROGRAMMER</w:t>
      </w:r>
      <w:r w:rsidR="00525B7B">
        <w:t xml:space="preserve"> (contract)</w:t>
      </w:r>
    </w:p>
    <w:p w14:paraId="0E134415" w14:textId="77777777" w:rsidR="00224E55" w:rsidRPr="00B2161F" w:rsidRDefault="00266937" w:rsidP="00266937">
      <w:pPr>
        <w:pStyle w:val="Heading2"/>
      </w:pPr>
      <w:r w:rsidRPr="00B2161F">
        <w:t>QUAD INFOTECH</w:t>
      </w:r>
    </w:p>
    <w:p w14:paraId="25853EE9" w14:textId="11BA736C" w:rsidR="00266937" w:rsidRPr="00B2161F" w:rsidRDefault="00266937" w:rsidP="00014FF0">
      <w:pPr>
        <w:pStyle w:val="Heading2"/>
      </w:pPr>
      <w:r w:rsidRPr="00B2161F">
        <w:t xml:space="preserve">March 2018 – </w:t>
      </w:r>
      <w:r w:rsidR="00C74628" w:rsidRPr="00B2161F">
        <w:t>AUGUST 2018</w:t>
      </w:r>
    </w:p>
    <w:p w14:paraId="49D19D94" w14:textId="0C85DFB7" w:rsidR="00266937" w:rsidRPr="00B2161F" w:rsidRDefault="00266937" w:rsidP="00A4182C">
      <w:pPr>
        <w:pStyle w:val="ListParagraph"/>
        <w:numPr>
          <w:ilvl w:val="0"/>
          <w:numId w:val="26"/>
        </w:numPr>
      </w:pPr>
      <w:r w:rsidRPr="00B2161F">
        <w:t xml:space="preserve">Developed web sites for the steel manufacturing </w:t>
      </w:r>
      <w:r w:rsidR="005A41AD" w:rsidRPr="00B2161F">
        <w:t>industry.</w:t>
      </w:r>
    </w:p>
    <w:p w14:paraId="3C18E296" w14:textId="043010AA" w:rsidR="00266937" w:rsidRPr="00B2161F" w:rsidRDefault="00266937" w:rsidP="00A4182C">
      <w:pPr>
        <w:pStyle w:val="ListParagraph"/>
        <w:numPr>
          <w:ilvl w:val="0"/>
          <w:numId w:val="26"/>
        </w:numPr>
      </w:pPr>
      <w:r w:rsidRPr="00B2161F">
        <w:t>Technologies included .Net (C# and VB.Net), Angular, Oracle and Java</w:t>
      </w:r>
    </w:p>
    <w:p w14:paraId="5B5A2E61" w14:textId="13E9A625" w:rsidR="00224E55" w:rsidRPr="00B2161F" w:rsidRDefault="00266937" w:rsidP="00266937">
      <w:pPr>
        <w:pStyle w:val="Heading2"/>
      </w:pPr>
      <w:r w:rsidRPr="00B2161F">
        <w:t>Senior software developer</w:t>
      </w:r>
      <w:r w:rsidR="00432D5F">
        <w:t xml:space="preserve"> (contract)</w:t>
      </w:r>
    </w:p>
    <w:p w14:paraId="26B6E99B" w14:textId="77777777" w:rsidR="00224E55" w:rsidRPr="00B2161F" w:rsidRDefault="00266937" w:rsidP="00266937">
      <w:pPr>
        <w:pStyle w:val="Heading2"/>
      </w:pPr>
      <w:r w:rsidRPr="00B2161F">
        <w:t>CLIMAX Media</w:t>
      </w:r>
    </w:p>
    <w:p w14:paraId="3CA84EBA" w14:textId="047B39E3" w:rsidR="00266937" w:rsidRPr="00B2161F" w:rsidRDefault="00266937" w:rsidP="00014FF0">
      <w:pPr>
        <w:pStyle w:val="Heading2"/>
      </w:pPr>
      <w:r w:rsidRPr="00B2161F">
        <w:t>October 2017 – december 2017</w:t>
      </w:r>
    </w:p>
    <w:p w14:paraId="20E51FD1" w14:textId="4AB1C15D" w:rsidR="00266937" w:rsidRPr="00B2161F" w:rsidRDefault="00266937" w:rsidP="00A4182C">
      <w:pPr>
        <w:pStyle w:val="ListParagraph"/>
        <w:numPr>
          <w:ilvl w:val="0"/>
          <w:numId w:val="26"/>
        </w:numPr>
      </w:pPr>
      <w:r w:rsidRPr="00B2161F">
        <w:t>Maintained and improved various Honda Canada web sites</w:t>
      </w:r>
    </w:p>
    <w:p w14:paraId="16E9AF75" w14:textId="0235462E" w:rsidR="00266937" w:rsidRPr="00B2161F" w:rsidRDefault="00266937" w:rsidP="00A4182C">
      <w:pPr>
        <w:pStyle w:val="ListParagraph"/>
        <w:numPr>
          <w:ilvl w:val="0"/>
          <w:numId w:val="26"/>
        </w:numPr>
      </w:pPr>
      <w:r w:rsidRPr="00B2161F">
        <w:t>The sites were based on Angular, ReactJS and MVC.Net (C#)</w:t>
      </w:r>
      <w:r w:rsidR="00EC3168">
        <w:t xml:space="preserve"> with SQL Server backends</w:t>
      </w:r>
    </w:p>
    <w:p w14:paraId="6E7187F1" w14:textId="06685AF6" w:rsidR="00224E55" w:rsidRPr="00B2161F" w:rsidRDefault="00266937" w:rsidP="006829E5">
      <w:pPr>
        <w:pStyle w:val="Heading2"/>
      </w:pPr>
      <w:r w:rsidRPr="00B2161F">
        <w:lastRenderedPageBreak/>
        <w:t>S</w:t>
      </w:r>
      <w:r w:rsidR="006829E5" w:rsidRPr="00B2161F">
        <w:t>enior software developer</w:t>
      </w:r>
    </w:p>
    <w:p w14:paraId="4E04AEF9" w14:textId="77777777" w:rsidR="00224E55" w:rsidRPr="00B2161F" w:rsidRDefault="006829E5" w:rsidP="006829E5">
      <w:pPr>
        <w:pStyle w:val="Heading2"/>
      </w:pPr>
      <w:r w:rsidRPr="00B2161F">
        <w:t>Navantis</w:t>
      </w:r>
    </w:p>
    <w:p w14:paraId="1CFCBBFB" w14:textId="270D11AB" w:rsidR="006829E5" w:rsidRPr="00B2161F" w:rsidRDefault="006829E5" w:rsidP="00014FF0">
      <w:pPr>
        <w:pStyle w:val="Heading2"/>
      </w:pPr>
      <w:r w:rsidRPr="00B2161F">
        <w:t>December 2013 – October 2017</w:t>
      </w:r>
    </w:p>
    <w:p w14:paraId="1F0C9F7C" w14:textId="49E5C82A" w:rsidR="006270A9" w:rsidRPr="00B2161F" w:rsidRDefault="006D6467" w:rsidP="00A4182C">
      <w:pPr>
        <w:pStyle w:val="ListParagraph"/>
        <w:numPr>
          <w:ilvl w:val="0"/>
          <w:numId w:val="26"/>
        </w:numPr>
      </w:pPr>
      <w:r w:rsidRPr="00B2161F">
        <w:t>Developed applications in CRM, ASP.NET, AngularJS, .NET MVC</w:t>
      </w:r>
      <w:r w:rsidR="00737104" w:rsidRPr="00B2161F">
        <w:t>, SQL Server, JavaScript</w:t>
      </w:r>
    </w:p>
    <w:p w14:paraId="65C67B97" w14:textId="0D226ABC" w:rsidR="00925662" w:rsidRPr="00B2161F" w:rsidRDefault="00925662" w:rsidP="00A4182C">
      <w:pPr>
        <w:pStyle w:val="ListParagraph"/>
        <w:numPr>
          <w:ilvl w:val="0"/>
          <w:numId w:val="26"/>
        </w:numPr>
      </w:pPr>
      <w:r w:rsidRPr="00B2161F">
        <w:t xml:space="preserve">Worked on the front end of a new public facing website for HydroOne: </w:t>
      </w:r>
      <w:hyperlink r:id="rId12" w:history="1">
        <w:r w:rsidR="00432D5F" w:rsidRPr="00C249E0">
          <w:rPr>
            <w:rStyle w:val="Hyperlink"/>
          </w:rPr>
          <w:t>https://www.hydroone.com/</w:t>
        </w:r>
      </w:hyperlink>
      <w:r w:rsidRPr="00B2161F">
        <w:t xml:space="preserve">. This used a </w:t>
      </w:r>
      <w:r w:rsidR="00E31F08" w:rsidRPr="00B2161F">
        <w:t>C# based middle</w:t>
      </w:r>
      <w:r w:rsidRPr="00B2161F">
        <w:t>ware layer to connect to an SAP backend. The front end was done largely with AngularJS.</w:t>
      </w:r>
    </w:p>
    <w:p w14:paraId="0A9D583F" w14:textId="0DB6F4AD" w:rsidR="00925662" w:rsidRPr="00B2161F" w:rsidRDefault="00925662" w:rsidP="00A4182C">
      <w:pPr>
        <w:pStyle w:val="ListParagraph"/>
        <w:numPr>
          <w:ilvl w:val="0"/>
          <w:numId w:val="26"/>
        </w:numPr>
      </w:pPr>
      <w:r w:rsidRPr="00B2161F">
        <w:t xml:space="preserve">Spent several years maintaining and enhancing the Famous Agent’s website for Fairmont Hotels: </w:t>
      </w:r>
      <w:hyperlink r:id="rId13" w:history="1">
        <w:r w:rsidRPr="00A4182C">
          <w:t>https://famousagents.frhi.com/</w:t>
        </w:r>
      </w:hyperlink>
      <w:r w:rsidRPr="00B2161F">
        <w:t>.</w:t>
      </w:r>
    </w:p>
    <w:p w14:paraId="3E9A6286" w14:textId="15FB9DB7" w:rsidR="00E31F08" w:rsidRPr="00B2161F" w:rsidRDefault="00E31F08" w:rsidP="00A4182C">
      <w:pPr>
        <w:pStyle w:val="ListParagraph"/>
        <w:numPr>
          <w:ilvl w:val="0"/>
          <w:numId w:val="26"/>
        </w:numPr>
      </w:pPr>
      <w:r w:rsidRPr="00B2161F">
        <w:t>Developed CRM plugins and modified the website for Sustainable Tech</w:t>
      </w:r>
      <w:r w:rsidR="00960CC4" w:rsidRPr="00B2161F">
        <w:t>nology Develo</w:t>
      </w:r>
      <w:r w:rsidR="00B466E6" w:rsidRPr="00B2161F">
        <w:t>p</w:t>
      </w:r>
      <w:r w:rsidR="00960CC4" w:rsidRPr="00B2161F">
        <w:t>ment Canada:</w:t>
      </w:r>
      <w:r w:rsidRPr="00B2161F">
        <w:t xml:space="preserve"> </w:t>
      </w:r>
      <w:hyperlink r:id="rId14" w:history="1">
        <w:r w:rsidR="00960CC4" w:rsidRPr="00A4182C">
          <w:t>https://www.sdtc.ca/en</w:t>
        </w:r>
      </w:hyperlink>
      <w:r w:rsidR="00960CC4" w:rsidRPr="00B2161F">
        <w:t>.</w:t>
      </w:r>
    </w:p>
    <w:p w14:paraId="28E30D0D" w14:textId="48F70F66" w:rsidR="006D6467" w:rsidRPr="00B2161F" w:rsidRDefault="00E31F08" w:rsidP="00A4182C">
      <w:pPr>
        <w:pStyle w:val="ListParagraph"/>
        <w:numPr>
          <w:ilvl w:val="0"/>
          <w:numId w:val="26"/>
        </w:numPr>
      </w:pPr>
      <w:r w:rsidRPr="00B2161F">
        <w:t>Worked on the Ontario College Application Service websites</w:t>
      </w:r>
      <w:r w:rsidR="00432D5F">
        <w:t xml:space="preserve">. </w:t>
      </w:r>
      <w:r w:rsidRPr="00B2161F">
        <w:t xml:space="preserve">This communicated using Azure relays with the </w:t>
      </w:r>
      <w:r w:rsidR="00960CC4" w:rsidRPr="00B2161F">
        <w:t>students</w:t>
      </w:r>
      <w:r w:rsidRPr="00B2161F">
        <w:t>, while BizTalk was used to connect with the colleges themselves.</w:t>
      </w:r>
    </w:p>
    <w:p w14:paraId="0A6B73B9" w14:textId="2C7519F9" w:rsidR="00014FF0" w:rsidRDefault="00C15AB9" w:rsidP="008F5B13">
      <w:pPr>
        <w:pStyle w:val="ListParagraph"/>
        <w:numPr>
          <w:ilvl w:val="0"/>
          <w:numId w:val="26"/>
        </w:numPr>
      </w:pPr>
      <w:r w:rsidRPr="00B2161F">
        <w:t xml:space="preserve">Developed the Azure deployment process for an internal Microsoft website. The site used MVC and CRM Online to book employee events. The site’s code was hosted in the Navantis TFS system. I designed a way to check the code out of TFS, compile an Azure deployment package, and deploy the latest version of the code to Azure using a dedicated deployment server and a suite of </w:t>
      </w:r>
      <w:r w:rsidR="00AD5883" w:rsidRPr="00B2161F">
        <w:t xml:space="preserve">customer </w:t>
      </w:r>
      <w:r w:rsidRPr="00B2161F">
        <w:t>Azure PowerShell scripts.</w:t>
      </w:r>
    </w:p>
    <w:p w14:paraId="689DFC25" w14:textId="110BBD57" w:rsidR="00224E55" w:rsidRPr="00B2161F" w:rsidRDefault="006D6467">
      <w:pPr>
        <w:pStyle w:val="Heading2"/>
      </w:pPr>
      <w:r w:rsidRPr="00B2161F">
        <w:t>Senior software developer</w:t>
      </w:r>
    </w:p>
    <w:p w14:paraId="0DFB3885" w14:textId="77777777" w:rsidR="00224E55" w:rsidRPr="00B2161F" w:rsidRDefault="006D6467">
      <w:pPr>
        <w:pStyle w:val="Heading2"/>
      </w:pPr>
      <w:r w:rsidRPr="00B2161F">
        <w:t>D+H</w:t>
      </w:r>
    </w:p>
    <w:p w14:paraId="424F1DCE" w14:textId="251411CA" w:rsidR="006270A9" w:rsidRPr="00B2161F" w:rsidRDefault="006D6467">
      <w:pPr>
        <w:pStyle w:val="Heading2"/>
      </w:pPr>
      <w:r w:rsidRPr="00B2161F">
        <w:t xml:space="preserve">February 2013 – </w:t>
      </w:r>
      <w:r w:rsidR="00A37181" w:rsidRPr="00B2161F">
        <w:t>October</w:t>
      </w:r>
      <w:r w:rsidRPr="00B2161F">
        <w:t xml:space="preserve"> 2013</w:t>
      </w:r>
    </w:p>
    <w:p w14:paraId="4ADFBF6E" w14:textId="296A9E3B" w:rsidR="00B466E6" w:rsidRDefault="00B466E6" w:rsidP="00A37181">
      <w:pPr>
        <w:pStyle w:val="Heading2"/>
        <w:rPr>
          <w:b w:val="0"/>
        </w:rPr>
      </w:pPr>
    </w:p>
    <w:p w14:paraId="5E71D2F1" w14:textId="4C91C817" w:rsidR="00014FF0" w:rsidRPr="00014FF0" w:rsidRDefault="00014FF0" w:rsidP="00014FF0">
      <w:r w:rsidRPr="00B2161F">
        <w:t xml:space="preserve">Davis and Henderson </w:t>
      </w:r>
      <w:r w:rsidR="00432D5F" w:rsidRPr="00B2161F">
        <w:t>are</w:t>
      </w:r>
      <w:r w:rsidRPr="00B2161F">
        <w:t xml:space="preserve"> the main Che</w:t>
      </w:r>
      <w:r w:rsidR="008D2376">
        <w:t>ck</w:t>
      </w:r>
      <w:r w:rsidRPr="00B2161F">
        <w:t xml:space="preserve"> processor used by all major Canadian Banks. As part of their drive to expand outside this core business they created an identity theft protection system which banks could resell to their own customers. The solution was written in C# 4.5 (ASP.Net MVC), with a SQL Server 2008 back end. </w:t>
      </w:r>
    </w:p>
    <w:p w14:paraId="5A107528" w14:textId="387F19F3" w:rsidR="00B466E6" w:rsidRPr="00B2161F" w:rsidRDefault="00B466E6" w:rsidP="00A4182C">
      <w:pPr>
        <w:pStyle w:val="ListParagraph"/>
        <w:numPr>
          <w:ilvl w:val="0"/>
          <w:numId w:val="26"/>
        </w:numPr>
      </w:pPr>
      <w:r w:rsidRPr="00B2161F">
        <w:t>Lead on Project West: D+H's new Identity Theft Protection system</w:t>
      </w:r>
    </w:p>
    <w:p w14:paraId="446B6AC1" w14:textId="0FE089FB" w:rsidR="00B466E6" w:rsidRPr="00B2161F" w:rsidRDefault="00B466E6" w:rsidP="00A4182C">
      <w:pPr>
        <w:pStyle w:val="ListParagraph"/>
        <w:numPr>
          <w:ilvl w:val="0"/>
          <w:numId w:val="26"/>
        </w:numPr>
      </w:pPr>
      <w:r w:rsidRPr="00B2161F">
        <w:t>Took over maintenance and development on several existing D+H applications</w:t>
      </w:r>
    </w:p>
    <w:p w14:paraId="67EB452E" w14:textId="24EB258D" w:rsidR="00B466E6" w:rsidRPr="00B2161F" w:rsidRDefault="00B466E6" w:rsidP="00A4182C">
      <w:pPr>
        <w:pStyle w:val="ListParagraph"/>
        <w:numPr>
          <w:ilvl w:val="0"/>
          <w:numId w:val="26"/>
        </w:numPr>
      </w:pPr>
      <w:r w:rsidRPr="00B2161F">
        <w:t>Set up Team Foundation Server using ALM for Project West</w:t>
      </w:r>
    </w:p>
    <w:p w14:paraId="47C9D219" w14:textId="073C2F91" w:rsidR="00B466E6" w:rsidRPr="00B2161F" w:rsidRDefault="00B466E6" w:rsidP="00A4182C">
      <w:pPr>
        <w:pStyle w:val="ListParagraph"/>
        <w:numPr>
          <w:ilvl w:val="0"/>
          <w:numId w:val="26"/>
        </w:numPr>
      </w:pPr>
      <w:r w:rsidRPr="00B2161F">
        <w:t>Performed formal code reviews of vendor’s C# and database code</w:t>
      </w:r>
    </w:p>
    <w:p w14:paraId="248DE180" w14:textId="6008803F" w:rsidR="00B466E6" w:rsidRPr="00B2161F" w:rsidRDefault="00B466E6" w:rsidP="00A4182C">
      <w:pPr>
        <w:pStyle w:val="ListParagraph"/>
        <w:numPr>
          <w:ilvl w:val="0"/>
          <w:numId w:val="26"/>
        </w:numPr>
      </w:pPr>
      <w:r w:rsidRPr="00B2161F">
        <w:t>Wrote SQL data import scripts and the SQL Server Integration Services packages</w:t>
      </w:r>
    </w:p>
    <w:p w14:paraId="473F7C76" w14:textId="39E6A974" w:rsidR="00014FF0" w:rsidRDefault="00B466E6" w:rsidP="00A37181">
      <w:pPr>
        <w:pStyle w:val="ListParagraph"/>
        <w:numPr>
          <w:ilvl w:val="0"/>
          <w:numId w:val="26"/>
        </w:numPr>
      </w:pPr>
      <w:r w:rsidRPr="00B2161F">
        <w:t>Performed scrubbing and analysis of highly sensitive, business-critical data</w:t>
      </w:r>
    </w:p>
    <w:p w14:paraId="1E37792A" w14:textId="57432DC3" w:rsidR="00224E55" w:rsidRPr="00B2161F" w:rsidRDefault="00A37181" w:rsidP="00A37181">
      <w:pPr>
        <w:pStyle w:val="Heading2"/>
      </w:pPr>
      <w:r w:rsidRPr="00B2161F">
        <w:t>software developer/consultant</w:t>
      </w:r>
    </w:p>
    <w:p w14:paraId="73469272" w14:textId="77777777" w:rsidR="00224E55" w:rsidRPr="00B2161F" w:rsidRDefault="00A37181" w:rsidP="00A37181">
      <w:pPr>
        <w:pStyle w:val="Heading2"/>
      </w:pPr>
      <w:r w:rsidRPr="00B2161F">
        <w:t>CGI</w:t>
      </w:r>
    </w:p>
    <w:p w14:paraId="6ED25AAD" w14:textId="78A1D3C8" w:rsidR="00A37181" w:rsidRPr="00B2161F" w:rsidRDefault="00A37181" w:rsidP="00A37181">
      <w:pPr>
        <w:pStyle w:val="Heading2"/>
      </w:pPr>
      <w:r w:rsidRPr="00B2161F">
        <w:t>OCtober 2005 – OCTOBER 2012</w:t>
      </w:r>
    </w:p>
    <w:p w14:paraId="16ED984F" w14:textId="2A0439F9" w:rsidR="00A37181" w:rsidRPr="00B2161F" w:rsidRDefault="00A37181" w:rsidP="007100D5">
      <w:pPr>
        <w:pStyle w:val="ListParagraph"/>
        <w:numPr>
          <w:ilvl w:val="0"/>
          <w:numId w:val="26"/>
        </w:numPr>
      </w:pPr>
      <w:r w:rsidRPr="00B2161F">
        <w:t>Helped clients develop new systems and enhancements to new systems, principally using Microsoft technologies such as ASP.NET, SQL Server and Azure</w:t>
      </w:r>
    </w:p>
    <w:p w14:paraId="7F30DCBF" w14:textId="24C2605C" w:rsidR="00E31F08" w:rsidRPr="00B2161F" w:rsidRDefault="00E31F08" w:rsidP="007100D5">
      <w:pPr>
        <w:pStyle w:val="ListParagraph"/>
        <w:numPr>
          <w:ilvl w:val="0"/>
          <w:numId w:val="26"/>
        </w:numPr>
      </w:pPr>
      <w:r w:rsidRPr="00B2161F">
        <w:t>Clients included Manulife, CIBC, the Alberta government, Bridgestone and Americo Insurance.</w:t>
      </w:r>
    </w:p>
    <w:p w14:paraId="3C833E24" w14:textId="6C9F81EB" w:rsidR="00E31F08" w:rsidRPr="00B2161F" w:rsidRDefault="00E31F08" w:rsidP="007100D5">
      <w:pPr>
        <w:pStyle w:val="ListParagraph"/>
        <w:numPr>
          <w:ilvl w:val="0"/>
          <w:numId w:val="26"/>
        </w:numPr>
      </w:pPr>
      <w:r w:rsidRPr="00B2161F">
        <w:t>For Manulife I worked in various technical support roles from “lights on” support to more difficult client queries</w:t>
      </w:r>
      <w:r w:rsidR="00960CC4" w:rsidRPr="00B2161F">
        <w:t>, as well as some green field development</w:t>
      </w:r>
      <w:r w:rsidRPr="00B2161F">
        <w:t>. The systems were built in C#</w:t>
      </w:r>
      <w:r w:rsidR="00960CC4" w:rsidRPr="00B2161F">
        <w:t xml:space="preserve"> (ASP.Net)</w:t>
      </w:r>
      <w:r w:rsidRPr="00B2161F">
        <w:t xml:space="preserve"> with, generally, m</w:t>
      </w:r>
      <w:r w:rsidR="00737104" w:rsidRPr="00B2161F">
        <w:t>ainframe or SQL Server backends, often with custom SSRS reports as well.</w:t>
      </w:r>
      <w:r w:rsidR="00CE7A28" w:rsidRPr="00B2161F">
        <w:t xml:space="preserve"> Also wrote several Python scripts to automate part of my job.</w:t>
      </w:r>
    </w:p>
    <w:p w14:paraId="20315DE8" w14:textId="515E7807" w:rsidR="00737104" w:rsidRPr="00B2161F" w:rsidRDefault="00737104" w:rsidP="007100D5">
      <w:pPr>
        <w:pStyle w:val="ListParagraph"/>
        <w:numPr>
          <w:ilvl w:val="0"/>
          <w:numId w:val="26"/>
        </w:numPr>
      </w:pPr>
      <w:r w:rsidRPr="00B2161F">
        <w:t>At CIBC I acted</w:t>
      </w:r>
      <w:r w:rsidR="00B466E6" w:rsidRPr="00B2161F">
        <w:t xml:space="preserve"> as Project Point Prime for the telephone banking team, acting largely as a quarterback to get large code changes through the CIBC bureaucracy.</w:t>
      </w:r>
      <w:r w:rsidR="00CE7A28" w:rsidRPr="00B2161F">
        <w:t xml:space="preserve"> Also acted as a developer for a project to upgrade the telephone banking system from .Net 2.0 to .Net 4.0.</w:t>
      </w:r>
    </w:p>
    <w:p w14:paraId="10888607" w14:textId="2B550C93" w:rsidR="00B466E6" w:rsidRPr="00B2161F" w:rsidRDefault="00A21CBC" w:rsidP="007100D5">
      <w:pPr>
        <w:pStyle w:val="ListParagraph"/>
        <w:numPr>
          <w:ilvl w:val="0"/>
          <w:numId w:val="26"/>
        </w:numPr>
      </w:pPr>
      <w:r w:rsidRPr="00B2161F">
        <w:t xml:space="preserve">Created the cloud architecture for the banking and insurance site hosted on Azure at </w:t>
      </w:r>
      <w:hyperlink r:id="rId15" w:history="1">
        <w:r w:rsidRPr="007100D5">
          <w:t>http://www.cibcinsurance.com</w:t>
        </w:r>
      </w:hyperlink>
    </w:p>
    <w:p w14:paraId="054DB39E" w14:textId="36EC1B34" w:rsidR="00960CC4" w:rsidRPr="001B29CF" w:rsidRDefault="00CE7A28" w:rsidP="00432D5F">
      <w:pPr>
        <w:pStyle w:val="ListParagraph"/>
        <w:numPr>
          <w:ilvl w:val="0"/>
          <w:numId w:val="26"/>
        </w:numPr>
      </w:pPr>
      <w:r w:rsidRPr="00B2161F">
        <w:lastRenderedPageBreak/>
        <w:t xml:space="preserve">With the Alberta </w:t>
      </w:r>
      <w:r w:rsidR="00480B98" w:rsidRPr="00B2161F">
        <w:t>government,</w:t>
      </w:r>
      <w:r w:rsidRPr="00B2161F">
        <w:t xml:space="preserve"> I acted as team lead for the Industry Training and Tracking System project, which allowed tradespeople in Alberta to track </w:t>
      </w:r>
      <w:r w:rsidR="00432D5F">
        <w:t>their</w:t>
      </w:r>
      <w:r w:rsidRPr="00B2161F">
        <w:t xml:space="preserve"> certifications</w:t>
      </w:r>
    </w:p>
    <w:sectPr w:rsidR="00960CC4" w:rsidRPr="001B29CF" w:rsidSect="00617B26">
      <w:footerReference w:type="default" r:id="rId16"/>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94A3D" w14:textId="77777777" w:rsidR="009279DF" w:rsidRPr="00B2161F" w:rsidRDefault="009279DF">
      <w:pPr>
        <w:spacing w:after="0"/>
      </w:pPr>
      <w:r w:rsidRPr="00B2161F">
        <w:separator/>
      </w:r>
    </w:p>
  </w:endnote>
  <w:endnote w:type="continuationSeparator" w:id="0">
    <w:p w14:paraId="7DECF199" w14:textId="77777777" w:rsidR="009279DF" w:rsidRPr="00B2161F" w:rsidRDefault="009279DF">
      <w:pPr>
        <w:spacing w:after="0"/>
      </w:pPr>
      <w:r w:rsidRPr="00B2161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43105" w14:textId="672F88EE" w:rsidR="00960CC4" w:rsidRPr="00B2161F" w:rsidRDefault="00960CC4">
    <w:pPr>
      <w:pStyle w:val="Footer"/>
    </w:pPr>
    <w:r w:rsidRPr="00B2161F">
      <w:t xml:space="preserve">Page </w:t>
    </w:r>
    <w:r w:rsidRPr="00B2161F">
      <w:fldChar w:fldCharType="begin"/>
    </w:r>
    <w:r w:rsidRPr="00B2161F">
      <w:instrText xml:space="preserve"> PAGE   \* MERGEFORMAT </w:instrText>
    </w:r>
    <w:r w:rsidRPr="00B2161F">
      <w:fldChar w:fldCharType="separate"/>
    </w:r>
    <w:r w:rsidR="004A30A7" w:rsidRPr="00B2161F">
      <w:t>3</w:t>
    </w:r>
    <w:r w:rsidRPr="00B2161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1B8E8" w14:textId="77777777" w:rsidR="009279DF" w:rsidRPr="00B2161F" w:rsidRDefault="009279DF">
      <w:pPr>
        <w:spacing w:after="0"/>
      </w:pPr>
      <w:r w:rsidRPr="00B2161F">
        <w:separator/>
      </w:r>
    </w:p>
  </w:footnote>
  <w:footnote w:type="continuationSeparator" w:id="0">
    <w:p w14:paraId="47C9F8A1" w14:textId="77777777" w:rsidR="009279DF" w:rsidRPr="00B2161F" w:rsidRDefault="009279DF">
      <w:pPr>
        <w:spacing w:after="0"/>
      </w:pPr>
      <w:r w:rsidRPr="00B2161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4BD2A4A"/>
    <w:multiLevelType w:val="hybridMultilevel"/>
    <w:tmpl w:val="A5AADFD8"/>
    <w:lvl w:ilvl="0" w:tplc="09CE909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6320EE3"/>
    <w:multiLevelType w:val="hybridMultilevel"/>
    <w:tmpl w:val="2C66B796"/>
    <w:lvl w:ilvl="0" w:tplc="960CBCEC">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1E27252"/>
    <w:multiLevelType w:val="hybridMultilevel"/>
    <w:tmpl w:val="2D5EC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D0A7569"/>
    <w:multiLevelType w:val="hybridMultilevel"/>
    <w:tmpl w:val="ABFC9498"/>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09944043">
    <w:abstractNumId w:val="9"/>
  </w:num>
  <w:num w:numId="2" w16cid:durableId="1381630537">
    <w:abstractNumId w:val="9"/>
    <w:lvlOverride w:ilvl="0">
      <w:startOverride w:val="1"/>
    </w:lvlOverride>
  </w:num>
  <w:num w:numId="3" w16cid:durableId="703560717">
    <w:abstractNumId w:val="9"/>
    <w:lvlOverride w:ilvl="0">
      <w:startOverride w:val="1"/>
    </w:lvlOverride>
  </w:num>
  <w:num w:numId="4" w16cid:durableId="347871307">
    <w:abstractNumId w:val="9"/>
    <w:lvlOverride w:ilvl="0">
      <w:startOverride w:val="1"/>
    </w:lvlOverride>
  </w:num>
  <w:num w:numId="5" w16cid:durableId="2041082762">
    <w:abstractNumId w:val="8"/>
  </w:num>
  <w:num w:numId="6" w16cid:durableId="1461453609">
    <w:abstractNumId w:val="7"/>
  </w:num>
  <w:num w:numId="7" w16cid:durableId="1137724269">
    <w:abstractNumId w:val="6"/>
  </w:num>
  <w:num w:numId="8" w16cid:durableId="1619337244">
    <w:abstractNumId w:val="5"/>
  </w:num>
  <w:num w:numId="9" w16cid:durableId="2033725133">
    <w:abstractNumId w:val="4"/>
  </w:num>
  <w:num w:numId="10" w16cid:durableId="547886151">
    <w:abstractNumId w:val="3"/>
  </w:num>
  <w:num w:numId="11" w16cid:durableId="1241210121">
    <w:abstractNumId w:val="2"/>
  </w:num>
  <w:num w:numId="12" w16cid:durableId="2106605534">
    <w:abstractNumId w:val="1"/>
  </w:num>
  <w:num w:numId="13" w16cid:durableId="1211839835">
    <w:abstractNumId w:val="0"/>
  </w:num>
  <w:num w:numId="14" w16cid:durableId="1822501174">
    <w:abstractNumId w:val="14"/>
  </w:num>
  <w:num w:numId="15" w16cid:durableId="532500120">
    <w:abstractNumId w:val="17"/>
  </w:num>
  <w:num w:numId="16" w16cid:durableId="1866672229">
    <w:abstractNumId w:val="12"/>
  </w:num>
  <w:num w:numId="17" w16cid:durableId="815226089">
    <w:abstractNumId w:val="16"/>
  </w:num>
  <w:num w:numId="18" w16cid:durableId="2048217671">
    <w:abstractNumId w:val="10"/>
  </w:num>
  <w:num w:numId="19" w16cid:durableId="776681253">
    <w:abstractNumId w:val="23"/>
  </w:num>
  <w:num w:numId="20" w16cid:durableId="1983730522">
    <w:abstractNumId w:val="18"/>
  </w:num>
  <w:num w:numId="21" w16cid:durableId="514342546">
    <w:abstractNumId w:val="11"/>
  </w:num>
  <w:num w:numId="22" w16cid:durableId="746801505">
    <w:abstractNumId w:val="15"/>
  </w:num>
  <w:num w:numId="23" w16cid:durableId="1482381377">
    <w:abstractNumId w:val="22"/>
  </w:num>
  <w:num w:numId="24" w16cid:durableId="1629584806">
    <w:abstractNumId w:val="13"/>
  </w:num>
  <w:num w:numId="25" w16cid:durableId="345404366">
    <w:abstractNumId w:val="19"/>
  </w:num>
  <w:num w:numId="26" w16cid:durableId="732044281">
    <w:abstractNumId w:val="20"/>
  </w:num>
  <w:num w:numId="27" w16cid:durableId="1766805587">
    <w:abstractNumId w:val="11"/>
  </w:num>
  <w:num w:numId="28" w16cid:durableId="17810973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CDE"/>
    <w:rsid w:val="00005966"/>
    <w:rsid w:val="00005F28"/>
    <w:rsid w:val="000140FB"/>
    <w:rsid w:val="00014FF0"/>
    <w:rsid w:val="00097BB1"/>
    <w:rsid w:val="000A1EAC"/>
    <w:rsid w:val="000A4F59"/>
    <w:rsid w:val="000D7A2D"/>
    <w:rsid w:val="000E345F"/>
    <w:rsid w:val="000F6DDE"/>
    <w:rsid w:val="00102F95"/>
    <w:rsid w:val="00123A14"/>
    <w:rsid w:val="00141A4C"/>
    <w:rsid w:val="00141E2F"/>
    <w:rsid w:val="00145F5C"/>
    <w:rsid w:val="001606CB"/>
    <w:rsid w:val="00160B20"/>
    <w:rsid w:val="001763DC"/>
    <w:rsid w:val="00182AD9"/>
    <w:rsid w:val="00187FEE"/>
    <w:rsid w:val="00193EED"/>
    <w:rsid w:val="00194023"/>
    <w:rsid w:val="001A3479"/>
    <w:rsid w:val="001B29CF"/>
    <w:rsid w:val="001B29D7"/>
    <w:rsid w:val="001B2CDE"/>
    <w:rsid w:val="001C1E90"/>
    <w:rsid w:val="001C2FFE"/>
    <w:rsid w:val="001C3E4A"/>
    <w:rsid w:val="001F18DE"/>
    <w:rsid w:val="00211F27"/>
    <w:rsid w:val="0022411F"/>
    <w:rsid w:val="00224E55"/>
    <w:rsid w:val="00225E15"/>
    <w:rsid w:val="002525E0"/>
    <w:rsid w:val="00266937"/>
    <w:rsid w:val="0028220F"/>
    <w:rsid w:val="002967F5"/>
    <w:rsid w:val="002A71F5"/>
    <w:rsid w:val="002C1F2A"/>
    <w:rsid w:val="002C2F59"/>
    <w:rsid w:val="002C6110"/>
    <w:rsid w:val="002D49C7"/>
    <w:rsid w:val="002E214B"/>
    <w:rsid w:val="00312920"/>
    <w:rsid w:val="00321563"/>
    <w:rsid w:val="003231DC"/>
    <w:rsid w:val="00324821"/>
    <w:rsid w:val="003258E6"/>
    <w:rsid w:val="00330794"/>
    <w:rsid w:val="00356C14"/>
    <w:rsid w:val="003739C5"/>
    <w:rsid w:val="00382143"/>
    <w:rsid w:val="003829F7"/>
    <w:rsid w:val="003C0C6A"/>
    <w:rsid w:val="003C428A"/>
    <w:rsid w:val="003E130D"/>
    <w:rsid w:val="003F23BA"/>
    <w:rsid w:val="00401D6E"/>
    <w:rsid w:val="00403343"/>
    <w:rsid w:val="004172A4"/>
    <w:rsid w:val="004312FF"/>
    <w:rsid w:val="00432D5F"/>
    <w:rsid w:val="00466011"/>
    <w:rsid w:val="00467701"/>
    <w:rsid w:val="00474345"/>
    <w:rsid w:val="00477B8F"/>
    <w:rsid w:val="00477C76"/>
    <w:rsid w:val="00480B98"/>
    <w:rsid w:val="00486824"/>
    <w:rsid w:val="00494196"/>
    <w:rsid w:val="004A30A7"/>
    <w:rsid w:val="004C0762"/>
    <w:rsid w:val="004D4B6A"/>
    <w:rsid w:val="00525B7B"/>
    <w:rsid w:val="0052602B"/>
    <w:rsid w:val="00543398"/>
    <w:rsid w:val="00546098"/>
    <w:rsid w:val="00567E3C"/>
    <w:rsid w:val="00574683"/>
    <w:rsid w:val="00592B76"/>
    <w:rsid w:val="005A41AD"/>
    <w:rsid w:val="005B494D"/>
    <w:rsid w:val="005E7C18"/>
    <w:rsid w:val="0060784D"/>
    <w:rsid w:val="00617B26"/>
    <w:rsid w:val="006270A9"/>
    <w:rsid w:val="006564B5"/>
    <w:rsid w:val="00675956"/>
    <w:rsid w:val="00681034"/>
    <w:rsid w:val="006829E5"/>
    <w:rsid w:val="00683D26"/>
    <w:rsid w:val="00687749"/>
    <w:rsid w:val="00692A15"/>
    <w:rsid w:val="0069491E"/>
    <w:rsid w:val="00694F98"/>
    <w:rsid w:val="006C45B3"/>
    <w:rsid w:val="006D4754"/>
    <w:rsid w:val="006D6467"/>
    <w:rsid w:val="006D7337"/>
    <w:rsid w:val="006E20C9"/>
    <w:rsid w:val="006F6132"/>
    <w:rsid w:val="007100D5"/>
    <w:rsid w:val="007230BA"/>
    <w:rsid w:val="00734963"/>
    <w:rsid w:val="00734B3E"/>
    <w:rsid w:val="00737104"/>
    <w:rsid w:val="0077002F"/>
    <w:rsid w:val="00776C96"/>
    <w:rsid w:val="00777FB1"/>
    <w:rsid w:val="00786CC3"/>
    <w:rsid w:val="007A1086"/>
    <w:rsid w:val="00802637"/>
    <w:rsid w:val="00805E1F"/>
    <w:rsid w:val="00816216"/>
    <w:rsid w:val="0082316F"/>
    <w:rsid w:val="00833F46"/>
    <w:rsid w:val="00834899"/>
    <w:rsid w:val="00834D11"/>
    <w:rsid w:val="0085042C"/>
    <w:rsid w:val="00851D6B"/>
    <w:rsid w:val="0087734B"/>
    <w:rsid w:val="0088770B"/>
    <w:rsid w:val="008D2376"/>
    <w:rsid w:val="008F5B13"/>
    <w:rsid w:val="0090089B"/>
    <w:rsid w:val="00925662"/>
    <w:rsid w:val="009279DF"/>
    <w:rsid w:val="009403F2"/>
    <w:rsid w:val="0095039A"/>
    <w:rsid w:val="009606ED"/>
    <w:rsid w:val="00960CC4"/>
    <w:rsid w:val="00982A94"/>
    <w:rsid w:val="0098496E"/>
    <w:rsid w:val="00995DF5"/>
    <w:rsid w:val="00997DA6"/>
    <w:rsid w:val="009A54B0"/>
    <w:rsid w:val="009A61E9"/>
    <w:rsid w:val="009D5933"/>
    <w:rsid w:val="00A16687"/>
    <w:rsid w:val="00A21CBC"/>
    <w:rsid w:val="00A2244F"/>
    <w:rsid w:val="00A32911"/>
    <w:rsid w:val="00A37181"/>
    <w:rsid w:val="00A4182C"/>
    <w:rsid w:val="00A56470"/>
    <w:rsid w:val="00AA2EE0"/>
    <w:rsid w:val="00AA3533"/>
    <w:rsid w:val="00AD5883"/>
    <w:rsid w:val="00AE527B"/>
    <w:rsid w:val="00AE781D"/>
    <w:rsid w:val="00B2161F"/>
    <w:rsid w:val="00B466E6"/>
    <w:rsid w:val="00B522E8"/>
    <w:rsid w:val="00B54915"/>
    <w:rsid w:val="00B5554A"/>
    <w:rsid w:val="00B67D89"/>
    <w:rsid w:val="00B815BA"/>
    <w:rsid w:val="00B9290F"/>
    <w:rsid w:val="00BD768D"/>
    <w:rsid w:val="00C15AB9"/>
    <w:rsid w:val="00C24033"/>
    <w:rsid w:val="00C52A85"/>
    <w:rsid w:val="00C61F8E"/>
    <w:rsid w:val="00C713E6"/>
    <w:rsid w:val="00C74628"/>
    <w:rsid w:val="00C81416"/>
    <w:rsid w:val="00CA309F"/>
    <w:rsid w:val="00CA678C"/>
    <w:rsid w:val="00CD4F2B"/>
    <w:rsid w:val="00CE45E9"/>
    <w:rsid w:val="00CE7A28"/>
    <w:rsid w:val="00D017A4"/>
    <w:rsid w:val="00D1596E"/>
    <w:rsid w:val="00D5112A"/>
    <w:rsid w:val="00D640C0"/>
    <w:rsid w:val="00D675CD"/>
    <w:rsid w:val="00D90B4C"/>
    <w:rsid w:val="00D937AF"/>
    <w:rsid w:val="00DE5D2B"/>
    <w:rsid w:val="00DE5F48"/>
    <w:rsid w:val="00DF2D25"/>
    <w:rsid w:val="00DF63A5"/>
    <w:rsid w:val="00E00A1C"/>
    <w:rsid w:val="00E1023B"/>
    <w:rsid w:val="00E22ABA"/>
    <w:rsid w:val="00E31F08"/>
    <w:rsid w:val="00E36B57"/>
    <w:rsid w:val="00E41054"/>
    <w:rsid w:val="00E4284A"/>
    <w:rsid w:val="00E45D11"/>
    <w:rsid w:val="00E60B3C"/>
    <w:rsid w:val="00E83E4B"/>
    <w:rsid w:val="00E91354"/>
    <w:rsid w:val="00E97C27"/>
    <w:rsid w:val="00EB382F"/>
    <w:rsid w:val="00EB3DCE"/>
    <w:rsid w:val="00EC1899"/>
    <w:rsid w:val="00EC3168"/>
    <w:rsid w:val="00ED1451"/>
    <w:rsid w:val="00EE36CE"/>
    <w:rsid w:val="00EE3881"/>
    <w:rsid w:val="00EF1B2E"/>
    <w:rsid w:val="00EF4A3D"/>
    <w:rsid w:val="00F2044A"/>
    <w:rsid w:val="00F33A14"/>
    <w:rsid w:val="00F4519A"/>
    <w:rsid w:val="00F54B5A"/>
    <w:rsid w:val="00F71CE7"/>
    <w:rsid w:val="00F8030D"/>
    <w:rsid w:val="00F829F1"/>
    <w:rsid w:val="00F84655"/>
    <w:rsid w:val="00F875B3"/>
    <w:rsid w:val="00FA1124"/>
    <w:rsid w:val="00FC56F4"/>
    <w:rsid w:val="00FC661A"/>
    <w:rsid w:val="00FE7151"/>
    <w:rsid w:val="00FF75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69261"/>
  <w15:chartTrackingRefBased/>
  <w15:docId w15:val="{9B4A9616-E950-40C1-B74B-2974436A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unhideWhenUsed/>
    <w:rsid w:val="0028220F"/>
    <w:rPr>
      <w:szCs w:val="20"/>
    </w:rPr>
  </w:style>
  <w:style w:type="character" w:customStyle="1" w:styleId="CommentTextChar">
    <w:name w:val="Comment Text Char"/>
    <w:basedOn w:val="DefaultParagraphFont"/>
    <w:link w:val="CommentText"/>
    <w:uiPriority w:val="99"/>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Mention">
    <w:name w:val="Mention"/>
    <w:basedOn w:val="DefaultParagraphFont"/>
    <w:uiPriority w:val="99"/>
    <w:semiHidden/>
    <w:unhideWhenUsed/>
    <w:rsid w:val="003C428A"/>
    <w:rPr>
      <w:color w:val="2B579A"/>
      <w:shd w:val="clear" w:color="auto" w:fill="E6E6E6"/>
    </w:rPr>
  </w:style>
  <w:style w:type="character" w:styleId="UnresolvedMention">
    <w:name w:val="Unresolved Mention"/>
    <w:basedOn w:val="DefaultParagraphFont"/>
    <w:uiPriority w:val="99"/>
    <w:semiHidden/>
    <w:unhideWhenUsed/>
    <w:rsid w:val="00925662"/>
    <w:rPr>
      <w:color w:val="808080"/>
      <w:shd w:val="clear" w:color="auto" w:fill="E6E6E6"/>
    </w:rPr>
  </w:style>
  <w:style w:type="paragraph" w:styleId="ListParagraph">
    <w:name w:val="List Paragraph"/>
    <w:basedOn w:val="Normal"/>
    <w:uiPriority w:val="34"/>
    <w:unhideWhenUsed/>
    <w:qFormat/>
    <w:rsid w:val="00005F28"/>
    <w:pPr>
      <w:ind w:left="720"/>
      <w:contextualSpacing/>
    </w:pPr>
  </w:style>
  <w:style w:type="paragraph" w:styleId="Revision">
    <w:name w:val="Revision"/>
    <w:hidden/>
    <w:uiPriority w:val="99"/>
    <w:semiHidden/>
    <w:rsid w:val="00F8465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nywaterman@georgebrown.ca" TargetMode="External"/><Relationship Id="rId13" Type="http://schemas.openxmlformats.org/officeDocument/2006/relationships/hyperlink" Target="https://famousagents.frhi.co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ydroon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onyw54/GeorgeBrown/tree/main" TargetMode="External"/><Relationship Id="rId5" Type="http://schemas.openxmlformats.org/officeDocument/2006/relationships/webSettings" Target="webSettings.xml"/><Relationship Id="rId15" Type="http://schemas.openxmlformats.org/officeDocument/2006/relationships/hyperlink" Target="http://www.cibcinsurance.com" TargetMode="External"/><Relationship Id="rId10" Type="http://schemas.openxmlformats.org/officeDocument/2006/relationships/hyperlink" Target="https://www.linkedin.com/in/tony-waterman-065669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onyw54@hotmail.com" TargetMode="External"/><Relationship Id="rId14" Type="http://schemas.openxmlformats.org/officeDocument/2006/relationships/hyperlink" Target="https://www.sdtc.ca/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w\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9C2DA99ABCF4B3499FE317DD02D9FA1"/>
        <w:category>
          <w:name w:val="General"/>
          <w:gallery w:val="placeholder"/>
        </w:category>
        <w:types>
          <w:type w:val="bbPlcHdr"/>
        </w:types>
        <w:behaviors>
          <w:behavior w:val="content"/>
        </w:behaviors>
        <w:guid w:val="{56F82D99-1C47-48F3-83AA-A09EE39339FB}"/>
      </w:docPartPr>
      <w:docPartBody>
        <w:p w:rsidR="00DA22A1" w:rsidRDefault="00DA22A1">
          <w:pPr>
            <w:pStyle w:val="99C2DA99ABCF4B3499FE317DD02D9FA1"/>
          </w:pPr>
          <w:r>
            <w:t>Objective</w:t>
          </w:r>
        </w:p>
      </w:docPartBody>
    </w:docPart>
    <w:docPart>
      <w:docPartPr>
        <w:name w:val="58A638BD806741C1B5F4B0843D10636E"/>
        <w:category>
          <w:name w:val="General"/>
          <w:gallery w:val="placeholder"/>
        </w:category>
        <w:types>
          <w:type w:val="bbPlcHdr"/>
        </w:types>
        <w:behaviors>
          <w:behavior w:val="content"/>
        </w:behaviors>
        <w:guid w:val="{96ECE7DE-7FCC-4A0E-BEAF-BCB53B2149EE}"/>
      </w:docPartPr>
      <w:docPartBody>
        <w:p w:rsidR="00DA22A1" w:rsidRDefault="00DA22A1">
          <w:pPr>
            <w:pStyle w:val="58A638BD806741C1B5F4B0843D10636E"/>
          </w:pPr>
          <w:r>
            <w:t>Experience</w:t>
          </w:r>
        </w:p>
      </w:docPartBody>
    </w:docPart>
    <w:docPart>
      <w:docPartPr>
        <w:name w:val="197D3971C20F42729986D347A6B42941"/>
        <w:category>
          <w:name w:val="General"/>
          <w:gallery w:val="placeholder"/>
        </w:category>
        <w:types>
          <w:type w:val="bbPlcHdr"/>
        </w:types>
        <w:behaviors>
          <w:behavior w:val="content"/>
        </w:behaviors>
        <w:guid w:val="{255E3CCC-E9A3-47CE-888F-B58C70132F1E}"/>
      </w:docPartPr>
      <w:docPartBody>
        <w:p w:rsidR="00EA0960" w:rsidRDefault="005851C4" w:rsidP="005851C4">
          <w:pPr>
            <w:pStyle w:val="197D3971C20F42729986D347A6B42941"/>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2A1"/>
    <w:rsid w:val="000D56DD"/>
    <w:rsid w:val="0014032D"/>
    <w:rsid w:val="00141E2F"/>
    <w:rsid w:val="001A6CDA"/>
    <w:rsid w:val="002C6EF7"/>
    <w:rsid w:val="00382143"/>
    <w:rsid w:val="003829F7"/>
    <w:rsid w:val="003B5271"/>
    <w:rsid w:val="003D6EDF"/>
    <w:rsid w:val="004A546C"/>
    <w:rsid w:val="00574683"/>
    <w:rsid w:val="005851C4"/>
    <w:rsid w:val="006C45B3"/>
    <w:rsid w:val="00982A94"/>
    <w:rsid w:val="00995DF5"/>
    <w:rsid w:val="00AD06E1"/>
    <w:rsid w:val="00B728CF"/>
    <w:rsid w:val="00CA309F"/>
    <w:rsid w:val="00CA678C"/>
    <w:rsid w:val="00DA22A1"/>
    <w:rsid w:val="00DB0750"/>
    <w:rsid w:val="00E00A1C"/>
    <w:rsid w:val="00E1023B"/>
    <w:rsid w:val="00EA0960"/>
    <w:rsid w:val="00EB382F"/>
    <w:rsid w:val="00EB3DCE"/>
    <w:rsid w:val="00ED715A"/>
    <w:rsid w:val="00F27403"/>
    <w:rsid w:val="00F87A6F"/>
    <w:rsid w:val="00FD7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C2DA99ABCF4B3499FE317DD02D9FA1">
    <w:name w:val="99C2DA99ABCF4B3499FE317DD02D9FA1"/>
  </w:style>
  <w:style w:type="paragraph" w:customStyle="1" w:styleId="58A638BD806741C1B5F4B0843D10636E">
    <w:name w:val="58A638BD806741C1B5F4B0843D10636E"/>
  </w:style>
  <w:style w:type="paragraph" w:customStyle="1" w:styleId="197D3971C20F42729986D347A6B42941">
    <w:name w:val="197D3971C20F42729986D347A6B42941"/>
    <w:rsid w:val="005851C4"/>
    <w:pPr>
      <w:spacing w:line="278" w:lineRule="auto"/>
    </w:pPr>
    <w:rPr>
      <w:kern w:val="2"/>
      <w:sz w:val="24"/>
      <w:szCs w:val="24"/>
      <w:lang w:val="en-CA" w:eastAsia="en-C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EECC0-3C82-4C3E-8F03-D4D7147AF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358</TotalTime>
  <Pages>4</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Tony Waterman</dc:creator>
  <cp:keywords/>
  <cp:lastModifiedBy>Tony Waterman</cp:lastModifiedBy>
  <cp:revision>148</cp:revision>
  <dcterms:created xsi:type="dcterms:W3CDTF">2017-03-14T14:29:00Z</dcterms:created>
  <dcterms:modified xsi:type="dcterms:W3CDTF">2024-10-06T14:40:00Z</dcterms:modified>
  <cp:version/>
</cp:coreProperties>
</file>